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3772"/>
        <w:gridCol w:w="3772"/>
      </w:tblGrid>
      <w:tr w:rsidRPr="00162450" w:rsidR="0029112E" w:rsidTr="009E1F31">
        <w:trPr>
          <w:cantSplit/>
          <w:trHeight w:val="290"/>
          <w:jc w:val="center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1/50000"/>
            <w:id w:val="-346637227"/>
            <w:placeholder>
              <w:docPart w:val="BB3A858DAA5C4545B62EB5E8D01EAAAB"/>
            </w:placeholder>
            <w:dataBinding w:prefixMappings="xmlns:ns0='urn:microsoft-dynamics-nav/reports/Standard_Sales_Invoice1/50000/'" w:xpath="/ns0:NavWordReportXmlPart[1]/ns0:Header[1]/ns0:CustomerAddress1[1]" w:storeItemID="{ACD1C2A4-5D10-4DD1-A6EA-0C85639DFD7E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1304" w:type="pct"/>
              </w:tcPr>
              <w:p w:rsidRPr="00162450" w:rsidR="0029112E" w:rsidP="00D54DEE" w:rsidRDefault="0029112E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1848" w:type="pct"/>
          </w:tcPr>
          <w:sdt>
            <w:sdtPr>
              <w:rPr>
                <w:sz w:val="20"/>
                <w:szCs w:val="20"/>
              </w:rPr>
              <w:alias w:val="#Nav: /Header/ShipToAddress1"/>
              <w:tag w:val="#Nav: Standard_Sales_Invoice1/50000"/>
              <w:id w:val="1963377541"/>
              <w:placeholder>
                <w:docPart w:val="B8D4C5CCE62B48248B3A8DEE6F80A704"/>
              </w:placeholder>
              <w:dataBinding w:prefixMappings="xmlns:ns0='urn:microsoft-dynamics-nav/reports/Standard_Sales_Invoice1/50000/'" w:xpath="/ns0:NavWordReportXmlPart[1]/ns0:Header[1]/ns0:ShipToAddress1[1]" w:storeItemID="{ACD1C2A4-5D10-4DD1-A6EA-0C85639DFD7E}"/>
              <w:text/>
            </w:sdtPr>
            <w:sdtEndPr/>
            <w:sdtContent>
              <w:p w:rsidRPr="00162450" w:rsidR="0029112E" w:rsidP="00162450" w:rsidRDefault="0029112E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</w:rPr>
                  <w:t>ShipToAddress1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Header/CompanyAddress1"/>
            <w:tag w:val="#Nav: Standard_Sales_Invoice1/50000"/>
            <w:id w:val="-1171950695"/>
            <w:placeholder>
              <w:docPart w:val="D0290E2FDBFE4BA18D958454DD487086"/>
            </w:placeholder>
            <w:dataBinding w:prefixMappings="xmlns:ns0='urn:microsoft-dynamics-nav/reports/Standard_Sales_Invoice1/50000/'" w:xpath="/ns0:NavWordReportXmlPart[1]/ns0:Header[1]/ns0:CompanyAddress1[1]" w:storeItemID="{ACD1C2A4-5D10-4DD1-A6EA-0C85639DFD7E}"/>
            <w:text/>
          </w:sdtPr>
          <w:sdtEndPr/>
          <w:sdtContent>
            <w:tc>
              <w:tcPr>
                <w:tcW w:w="1848" w:type="pct"/>
              </w:tcPr>
              <w:p w:rsidRPr="00162450" w:rsidR="0029112E" w:rsidP="00D54DEE" w:rsidRDefault="0029112E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CompanyAddress1</w:t>
                </w:r>
              </w:p>
            </w:tc>
          </w:sdtContent>
        </w:sdt>
      </w:tr>
      <w:tr w:rsidRPr="00162450" w:rsidR="0029112E" w:rsidTr="009E1F31">
        <w:trPr>
          <w:cantSplit/>
          <w:trHeight w:val="290"/>
          <w:jc w:val="center"/>
        </w:trPr>
        <w:sdt>
          <w:sdtPr>
            <w:rPr>
              <w:sz w:val="20"/>
              <w:szCs w:val="20"/>
            </w:rPr>
            <w:alias w:val="#Nav: /Header/CustomerAddress2"/>
            <w:tag w:val="#Nav: Standard_Sales_Invoice1/50000"/>
            <w:id w:val="2121793087"/>
            <w:placeholder>
              <w:docPart w:val="BB3A858DAA5C4545B62EB5E8D01EAAAB"/>
            </w:placeholder>
            <w:dataBinding w:prefixMappings="xmlns:ns0='urn:microsoft-dynamics-nav/reports/Standard_Sales_Invoice1/50000/'" w:xpath="/ns0:NavWordReportXmlPart[1]/ns0:Header[1]/ns0:CustomerAddress2[1]" w:storeItemID="{ACD1C2A4-5D10-4DD1-A6EA-0C85639DFD7E}"/>
            <w:text/>
          </w:sdtPr>
          <w:sdtEndPr/>
          <w:sdtContent>
            <w:tc>
              <w:tcPr>
                <w:tcW w:w="1304" w:type="pct"/>
              </w:tcPr>
              <w:p w:rsidRPr="00162450" w:rsidR="0029112E" w:rsidP="00D54DEE" w:rsidRDefault="0029112E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tc>
          <w:tcPr>
            <w:tcW w:w="1848" w:type="pct"/>
          </w:tcPr>
          <w:sdt>
            <w:sdtPr>
              <w:rPr>
                <w:sz w:val="20"/>
                <w:szCs w:val="20"/>
              </w:rPr>
              <w:alias w:val="#Nav: /Header/ShipToAddress2"/>
              <w:tag w:val="#Nav: Standard_Sales_Invoice1/50000"/>
              <w:id w:val="-1133633357"/>
              <w:placeholder>
                <w:docPart w:val="55AAFA9C703C46CB91272B487348F285"/>
              </w:placeholder>
              <w:dataBinding w:prefixMappings="xmlns:ns0='urn:microsoft-dynamics-nav/reports/Standard_Sales_Invoice1/50000/'" w:xpath="/ns0:NavWordReportXmlPart[1]/ns0:Header[1]/ns0:ShipToAddress2[1]" w:storeItemID="{ACD1C2A4-5D10-4DD1-A6EA-0C85639DFD7E}"/>
              <w:text/>
            </w:sdtPr>
            <w:sdtEndPr/>
            <w:sdtContent>
              <w:p w:rsidRPr="00162450" w:rsidR="0029112E" w:rsidP="00162450" w:rsidRDefault="0029112E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</w:rPr>
                  <w:t>ShipToAddress2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Header/CompanyAddress2"/>
            <w:tag w:val="#Nav: Standard_Sales_Invoice1/50000"/>
            <w:id w:val="1521665205"/>
            <w:placeholder>
              <w:docPart w:val="0F35087105804AC69A692C2324C475BD"/>
            </w:placeholder>
            <w:dataBinding w:prefixMappings="xmlns:ns0='urn:microsoft-dynamics-nav/reports/Standard_Sales_Invoice1/50000/'" w:xpath="/ns0:NavWordReportXmlPart[1]/ns0:Header[1]/ns0:CompanyAddress2[1]" w:storeItemID="{ACD1C2A4-5D10-4DD1-A6EA-0C85639DFD7E}"/>
            <w:text/>
          </w:sdtPr>
          <w:sdtEndPr/>
          <w:sdtContent>
            <w:tc>
              <w:tcPr>
                <w:tcW w:w="1848" w:type="pct"/>
              </w:tcPr>
              <w:p w:rsidRPr="00162450" w:rsidR="0029112E" w:rsidP="00D54DEE" w:rsidRDefault="0029112E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CompanyAddress2</w:t>
                </w:r>
              </w:p>
            </w:tc>
          </w:sdtContent>
        </w:sdt>
      </w:tr>
      <w:tr w:rsidRPr="00162450" w:rsidR="0029112E" w:rsidTr="009E1F31">
        <w:trPr>
          <w:cantSplit/>
          <w:trHeight w:val="290"/>
          <w:jc w:val="center"/>
        </w:trPr>
        <w:sdt>
          <w:sdtPr>
            <w:rPr>
              <w:sz w:val="20"/>
              <w:szCs w:val="20"/>
            </w:rPr>
            <w:alias w:val="#Nav: /Header/CustomerAddress3"/>
            <w:tag w:val="#Nav: Standard_Sales_Invoice1/50000"/>
            <w:id w:val="536395156"/>
            <w:placeholder>
              <w:docPart w:val="BB3A858DAA5C4545B62EB5E8D01EAAAB"/>
            </w:placeholder>
            <w:dataBinding w:prefixMappings="xmlns:ns0='urn:microsoft-dynamics-nav/reports/Standard_Sales_Invoice1/50000/'" w:xpath="/ns0:NavWordReportXmlPart[1]/ns0:Header[1]/ns0:CustomerAddress3[1]" w:storeItemID="{ACD1C2A4-5D10-4DD1-A6EA-0C85639DFD7E}"/>
            <w:text/>
          </w:sdtPr>
          <w:sdtEndPr/>
          <w:sdtContent>
            <w:tc>
              <w:tcPr>
                <w:tcW w:w="1304" w:type="pct"/>
              </w:tcPr>
              <w:p w:rsidRPr="00162450" w:rsidR="0029112E" w:rsidP="00D54DEE" w:rsidRDefault="0029112E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1848" w:type="pct"/>
          </w:tcPr>
          <w:sdt>
            <w:sdtPr>
              <w:rPr>
                <w:sz w:val="20"/>
                <w:szCs w:val="20"/>
              </w:rPr>
              <w:alias w:val="#Nav: /Header/ShipToAddress3"/>
              <w:tag w:val="#Nav: Standard_Sales_Invoice1/50000"/>
              <w:id w:val="456687746"/>
              <w:placeholder>
                <w:docPart w:val="4F6822BCCC4A4A6DB6C28F0A3724124E"/>
              </w:placeholder>
              <w:dataBinding w:prefixMappings="xmlns:ns0='urn:microsoft-dynamics-nav/reports/Standard_Sales_Invoice1/50000/'" w:xpath="/ns0:NavWordReportXmlPart[1]/ns0:Header[1]/ns0:ShipToAddress3[1]" w:storeItemID="{ACD1C2A4-5D10-4DD1-A6EA-0C85639DFD7E}"/>
              <w:text/>
            </w:sdtPr>
            <w:sdtEndPr/>
            <w:sdtContent>
              <w:p w:rsidRPr="00162450" w:rsidR="0029112E" w:rsidP="00162450" w:rsidRDefault="0029112E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</w:rPr>
                  <w:t>ShipToAddress3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Header/CompanyAddress3"/>
            <w:tag w:val="#Nav: Standard_Sales_Invoice1/50000"/>
            <w:id w:val="-1053613660"/>
            <w:placeholder>
              <w:docPart w:val="0F35087105804AC69A692C2324C475BD"/>
            </w:placeholder>
            <w:dataBinding w:prefixMappings="xmlns:ns0='urn:microsoft-dynamics-nav/reports/Standard_Sales_Invoice1/50000/'" w:xpath="/ns0:NavWordReportXmlPart[1]/ns0:Header[1]/ns0:CompanyAddress3[1]" w:storeItemID="{ACD1C2A4-5D10-4DD1-A6EA-0C85639DFD7E}"/>
            <w:text/>
          </w:sdtPr>
          <w:sdtEndPr/>
          <w:sdtContent>
            <w:tc>
              <w:tcPr>
                <w:tcW w:w="1848" w:type="pct"/>
              </w:tcPr>
              <w:p w:rsidRPr="00162450" w:rsidR="0029112E" w:rsidP="00D54DEE" w:rsidRDefault="0029112E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CompanyAddress3</w:t>
                </w:r>
              </w:p>
            </w:tc>
          </w:sdtContent>
        </w:sdt>
      </w:tr>
      <w:tr w:rsidRPr="00162450" w:rsidR="0029112E" w:rsidTr="009E1F31">
        <w:trPr>
          <w:cantSplit/>
          <w:trHeight w:val="290"/>
          <w:jc w:val="center"/>
        </w:trPr>
        <w:sdt>
          <w:sdtPr>
            <w:rPr>
              <w:sz w:val="20"/>
              <w:szCs w:val="20"/>
            </w:rPr>
            <w:alias w:val="#Nav: /Header/CustomerAddress4"/>
            <w:tag w:val="#Nav: Standard_Sales_Invoice1/50000"/>
            <w:id w:val="1229109116"/>
            <w:placeholder>
              <w:docPart w:val="BB3A858DAA5C4545B62EB5E8D01EAAAB"/>
            </w:placeholder>
            <w:dataBinding w:prefixMappings="xmlns:ns0='urn:microsoft-dynamics-nav/reports/Standard_Sales_Invoice1/50000/'" w:xpath="/ns0:NavWordReportXmlPart[1]/ns0:Header[1]/ns0:CustomerAddress4[1]" w:storeItemID="{ACD1C2A4-5D10-4DD1-A6EA-0C85639DFD7E}"/>
            <w:text/>
          </w:sdtPr>
          <w:sdtEndPr/>
          <w:sdtContent>
            <w:tc>
              <w:tcPr>
                <w:tcW w:w="1304" w:type="pct"/>
              </w:tcPr>
              <w:p w:rsidRPr="00162450" w:rsidR="0029112E" w:rsidP="00D54DEE" w:rsidRDefault="0029112E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1848" w:type="pct"/>
          </w:tcPr>
          <w:sdt>
            <w:sdtPr>
              <w:rPr>
                <w:sz w:val="20"/>
                <w:szCs w:val="20"/>
              </w:rPr>
              <w:alias w:val="#Nav: /Header/ShipToAddress4"/>
              <w:tag w:val="#Nav: Standard_Sales_Invoice1/50000"/>
              <w:id w:val="-1507673536"/>
              <w:placeholder>
                <w:docPart w:val="126A110594FC4CD4AD8A2F81A0B4E46B"/>
              </w:placeholder>
              <w:dataBinding w:prefixMappings="xmlns:ns0='urn:microsoft-dynamics-nav/reports/Standard_Sales_Invoice1/50000/'" w:xpath="/ns0:NavWordReportXmlPart[1]/ns0:Header[1]/ns0:ShipToAddress4[1]" w:storeItemID="{ACD1C2A4-5D10-4DD1-A6EA-0C85639DFD7E}"/>
              <w:text/>
            </w:sdtPr>
            <w:sdtEndPr/>
            <w:sdtContent>
              <w:p w:rsidRPr="00162450" w:rsidR="0029112E" w:rsidP="00162450" w:rsidRDefault="00BD6FCC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</w:rPr>
                  <w:t>ShipToAddress4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Header/CompanyAddress4"/>
            <w:tag w:val="#Nav: Standard_Sales_Invoice1/50000"/>
            <w:id w:val="-843252946"/>
            <w:placeholder>
              <w:docPart w:val="0F35087105804AC69A692C2324C475BD"/>
            </w:placeholder>
            <w:dataBinding w:prefixMappings="xmlns:ns0='urn:microsoft-dynamics-nav/reports/Standard_Sales_Invoice1/50000/'" w:xpath="/ns0:NavWordReportXmlPart[1]/ns0:Header[1]/ns0:CompanyAddress4[1]" w:storeItemID="{ACD1C2A4-5D10-4DD1-A6EA-0C85639DFD7E}"/>
            <w:text/>
          </w:sdtPr>
          <w:sdtEndPr/>
          <w:sdtContent>
            <w:tc>
              <w:tcPr>
                <w:tcW w:w="1848" w:type="pct"/>
              </w:tcPr>
              <w:p w:rsidRPr="00162450" w:rsidR="0029112E" w:rsidP="00D54DEE" w:rsidRDefault="0029112E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CompanyAddress4</w:t>
                </w:r>
              </w:p>
            </w:tc>
          </w:sdtContent>
        </w:sdt>
      </w:tr>
      <w:tr w:rsidRPr="00162450" w:rsidR="0029112E" w:rsidTr="009E1F31">
        <w:trPr>
          <w:cantSplit/>
          <w:trHeight w:val="290"/>
          <w:jc w:val="center"/>
        </w:trPr>
        <w:sdt>
          <w:sdtPr>
            <w:rPr>
              <w:sz w:val="20"/>
              <w:szCs w:val="20"/>
            </w:rPr>
            <w:alias w:val="#Nav: /Header/CustomerAddress5"/>
            <w:tag w:val="#Nav: Standard_Sales_Invoice1/50000"/>
            <w:id w:val="1814057176"/>
            <w:placeholder>
              <w:docPart w:val="BB3A858DAA5C4545B62EB5E8D01EAAAB"/>
            </w:placeholder>
            <w:dataBinding w:prefixMappings="xmlns:ns0='urn:microsoft-dynamics-nav/reports/Standard_Sales_Invoice1/50000/'" w:xpath="/ns0:NavWordReportXmlPart[1]/ns0:Header[1]/ns0:CustomerAddress5[1]" w:storeItemID="{ACD1C2A4-5D10-4DD1-A6EA-0C85639DFD7E}"/>
            <w:text/>
          </w:sdtPr>
          <w:sdtEndPr/>
          <w:sdtContent>
            <w:tc>
              <w:tcPr>
                <w:tcW w:w="1304" w:type="pct"/>
              </w:tcPr>
              <w:p w:rsidRPr="00162450" w:rsidR="0029112E" w:rsidP="00D54DEE" w:rsidRDefault="0029112E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tc>
          <w:tcPr>
            <w:tcW w:w="1848" w:type="pct"/>
          </w:tcPr>
          <w:sdt>
            <w:sdtPr>
              <w:rPr>
                <w:sz w:val="20"/>
                <w:szCs w:val="20"/>
              </w:rPr>
              <w:alias w:val="#Nav: /Header/ShipToAddress5"/>
              <w:tag w:val="#Nav: Standard_Sales_Invoice1/50000"/>
              <w:id w:val="1622961042"/>
              <w:placeholder>
                <w:docPart w:val="A5542933D7D4498DB817319B529A5F5B"/>
              </w:placeholder>
              <w:dataBinding w:prefixMappings="xmlns:ns0='urn:microsoft-dynamics-nav/reports/Standard_Sales_Invoice1/50000/'" w:xpath="/ns0:NavWordReportXmlPart[1]/ns0:Header[1]/ns0:ShipToAddress5[1]" w:storeItemID="{ACD1C2A4-5D10-4DD1-A6EA-0C85639DFD7E}"/>
              <w:text/>
            </w:sdtPr>
            <w:sdtEndPr/>
            <w:sdtContent>
              <w:p w:rsidRPr="00162450" w:rsidR="0029112E" w:rsidP="00162450" w:rsidRDefault="00BD6FCC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</w:rPr>
                  <w:t>ShipToAddress5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Header/CompanyAddress5"/>
            <w:tag w:val="#Nav: Standard_Sales_Invoice1/50000"/>
            <w:id w:val="-1834985711"/>
            <w:placeholder>
              <w:docPart w:val="0F35087105804AC69A692C2324C475BD"/>
            </w:placeholder>
            <w:dataBinding w:prefixMappings="xmlns:ns0='urn:microsoft-dynamics-nav/reports/Standard_Sales_Invoice1/50000/'" w:xpath="/ns0:NavWordReportXmlPart[1]/ns0:Header[1]/ns0:CompanyAddress5[1]" w:storeItemID="{ACD1C2A4-5D10-4DD1-A6EA-0C85639DFD7E}"/>
            <w:text/>
          </w:sdtPr>
          <w:sdtEndPr/>
          <w:sdtContent>
            <w:tc>
              <w:tcPr>
                <w:tcW w:w="1848" w:type="pct"/>
              </w:tcPr>
              <w:p w:rsidRPr="00162450" w:rsidR="0029112E" w:rsidP="00D54DEE" w:rsidRDefault="0029112E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CompanyAddress5</w:t>
                </w:r>
              </w:p>
            </w:tc>
          </w:sdtContent>
        </w:sdt>
      </w:tr>
      <w:tr w:rsidRPr="00162450" w:rsidR="0029112E" w:rsidTr="009E1F31">
        <w:trPr>
          <w:cantSplit/>
          <w:trHeight w:val="274"/>
          <w:jc w:val="center"/>
        </w:trPr>
        <w:sdt>
          <w:sdtPr>
            <w:rPr>
              <w:sz w:val="20"/>
              <w:szCs w:val="20"/>
            </w:rPr>
            <w:alias w:val="#Nav: /Header/CustomerAddress6"/>
            <w:tag w:val="#Nav: Standard_Sales_Invoice1/50000"/>
            <w:id w:val="-2064325541"/>
            <w:placeholder>
              <w:docPart w:val="BB3A858DAA5C4545B62EB5E8D01EAAAB"/>
            </w:placeholder>
            <w:dataBinding w:prefixMappings="xmlns:ns0='urn:microsoft-dynamics-nav/reports/Standard_Sales_Invoice1/50000/'" w:xpath="/ns0:NavWordReportXmlPart[1]/ns0:Header[1]/ns0:CustomerAddress6[1]" w:storeItemID="{ACD1C2A4-5D10-4DD1-A6EA-0C85639DFD7E}"/>
            <w:text/>
          </w:sdtPr>
          <w:sdtEndPr/>
          <w:sdtContent>
            <w:tc>
              <w:tcPr>
                <w:tcW w:w="1304" w:type="pct"/>
              </w:tcPr>
              <w:p w:rsidRPr="00162450" w:rsidR="0029112E" w:rsidP="00D54DEE" w:rsidRDefault="0029112E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6"/>
            <w:tag w:val="#Nav: Standard_Sales_Invoice1/50000"/>
            <w:id w:val="1461073087"/>
            <w:dataBinding w:prefixMappings="xmlns:ns0='urn:microsoft-dynamics-nav/reports/Standard_Sales_Invoice1/50000/'" w:xpath="/ns0:NavWordReportXmlPart[1]/ns0:Header[1]/ns0:ShipToAddress6[1]" w:storeItemID="{ACD1C2A4-5D10-4DD1-A6EA-0C85639DFD7E}"/>
            <w:text/>
          </w:sdtPr>
          <w:sdtEndPr/>
          <w:sdtContent>
            <w:tc>
              <w:tcPr>
                <w:tcW w:w="1848" w:type="pct"/>
              </w:tcPr>
              <w:p w:rsidRPr="00162450" w:rsidR="0029112E" w:rsidP="00162450" w:rsidRDefault="00BD6FCC">
                <w:pPr>
                  <w:pStyle w:val="NoSpacing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</w:rPr>
                  <w:t>ShipToAddress6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Address6"/>
            <w:tag w:val="#Nav: Standard_Sales_Invoice1/50000"/>
            <w:id w:val="-2005736487"/>
            <w:placeholder>
              <w:docPart w:val="0F35087105804AC69A692C2324C475BD"/>
            </w:placeholder>
            <w:dataBinding w:prefixMappings="xmlns:ns0='urn:microsoft-dynamics-nav/reports/Standard_Sales_Invoice1/50000/'" w:xpath="/ns0:NavWordReportXmlPart[1]/ns0:Header[1]/ns0:CompanyAddress6[1]" w:storeItemID="{ACD1C2A4-5D10-4DD1-A6EA-0C85639DFD7E}"/>
            <w:text/>
          </w:sdtPr>
          <w:sdtEndPr/>
          <w:sdtContent>
            <w:tc>
              <w:tcPr>
                <w:tcW w:w="1848" w:type="pct"/>
              </w:tcPr>
              <w:p w:rsidRPr="00162450" w:rsidR="0029112E" w:rsidP="00D54DEE" w:rsidRDefault="0029112E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162450">
                  <w:rPr>
                    <w:sz w:val="20"/>
                    <w:szCs w:val="20"/>
                    <w:lang w:val="da-DK"/>
                  </w:rPr>
                  <w:t>CompanyAddress6</w:t>
                </w:r>
              </w:p>
            </w:tc>
          </w:sdtContent>
        </w:sdt>
      </w:tr>
      <w:tr w:rsidRPr="00162450" w:rsidR="00BD6FCC" w:rsidTr="009E1F31">
        <w:trPr>
          <w:cantSplit/>
          <w:trHeight w:val="274"/>
          <w:jc w:val="center"/>
        </w:trPr>
        <w:tc>
          <w:tcPr>
            <w:tcW w:w="1304" w:type="pct"/>
          </w:tcPr>
          <w:p w:rsidRPr="00162450" w:rsidR="00BD6FCC" w:rsidP="00D54DEE" w:rsidRDefault="008240CB">
            <w:pPr>
              <w:pStyle w:val="NoSpacing"/>
              <w:rPr>
                <w:sz w:val="20"/>
                <w:szCs w:val="20"/>
              </w:rPr>
            </w:pPr>
            <w:r w:rsidRPr="00162450">
              <w:rPr>
                <w:rFonts w:cstheme="minorHAnsi"/>
                <w:sz w:val="20"/>
                <w:szCs w:val="20"/>
              </w:rPr>
              <w:t>VAT</w:t>
            </w:r>
            <w:r w:rsidRPr="00162450" w:rsidR="00162450">
              <w:rPr>
                <w:rFonts w:cstheme="minorHAnsi"/>
                <w:sz w:val="20"/>
                <w:szCs w:val="20"/>
              </w:rPr>
              <w:t xml:space="preserve"> </w:t>
            </w:r>
            <w:r w:rsidRPr="00162450">
              <w:rPr>
                <w:rFonts w:cstheme="minorHAnsi"/>
                <w:sz w:val="20"/>
                <w:szCs w:val="20"/>
              </w:rPr>
              <w:t>Registration</w:t>
            </w:r>
            <w:r w:rsidRPr="00162450" w:rsidR="00162450">
              <w:rPr>
                <w:rFonts w:cstheme="minorHAnsi"/>
                <w:sz w:val="20"/>
                <w:szCs w:val="20"/>
              </w:rPr>
              <w:t xml:space="preserve"> </w:t>
            </w:r>
            <w:r w:rsidRPr="00162450">
              <w:rPr>
                <w:rFonts w:cstheme="minorHAnsi"/>
                <w:sz w:val="20"/>
                <w:szCs w:val="20"/>
              </w:rPr>
              <w:t>No</w:t>
            </w:r>
          </w:p>
        </w:tc>
        <w:sdt>
          <w:sdtPr>
            <w:rPr>
              <w:rFonts w:cstheme="minorHAnsi"/>
              <w:sz w:val="20"/>
              <w:szCs w:val="20"/>
            </w:rPr>
            <w:alias w:val="#Nav: /Header/VATRegistrationNo"/>
            <w:tag w:val="#Nav: Standard_Sales_Invoice1/50000"/>
            <w:id w:val="-192229259"/>
            <w:placeholder>
              <w:docPart w:val="9B3E9952822D44D1922B7E74851A0351"/>
            </w:placeholder>
            <w:dataBinding w:prefixMappings="xmlns:ns0='urn:microsoft-dynamics-nav/reports/Standard_Sales_Invoice1/50000/'" w:xpath="/ns0:NavWordReportXmlPart[1]/ns0:Header[1]/ns0:VATRegistrationNo[1]" w:storeItemID="{ACD1C2A4-5D10-4DD1-A6EA-0C85639DFD7E}"/>
            <w:text/>
          </w:sdtPr>
          <w:sdtEndPr/>
          <w:sdtContent>
            <w:tc>
              <w:tcPr>
                <w:tcW w:w="1848" w:type="pct"/>
              </w:tcPr>
              <w:p w:rsidRPr="00162450" w:rsidR="00BD6FCC" w:rsidP="00162450" w:rsidRDefault="00162450">
                <w:pPr>
                  <w:pStyle w:val="NoSpacing"/>
                  <w:rPr>
                    <w:sz w:val="20"/>
                    <w:szCs w:val="20"/>
                  </w:rPr>
                </w:pPr>
                <w:proofErr w:type="spellStart"/>
                <w:r w:rsidRPr="00162450">
                  <w:rPr>
                    <w:rFonts w:cstheme="minorHAnsi"/>
                    <w:sz w:val="20"/>
                    <w:szCs w:val="20"/>
                  </w:rPr>
                  <w:t>VATRegistrationNo</w:t>
                </w:r>
                <w:proofErr w:type="spellEnd"/>
              </w:p>
            </w:tc>
          </w:sdtContent>
        </w:sdt>
        <w:tc>
          <w:tcPr>
            <w:tcW w:w="1848" w:type="pct"/>
          </w:tcPr>
          <w:p w:rsidRPr="00162450" w:rsidR="00BD6FCC" w:rsidP="00D54DEE" w:rsidRDefault="00BD6FCC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</w:tr>
      <w:tr w:rsidRPr="00162450" w:rsidR="00BD6FCC" w:rsidTr="009E1F31">
        <w:trPr>
          <w:cantSplit/>
          <w:trHeight w:val="274"/>
          <w:jc w:val="center"/>
        </w:trPr>
        <w:tc>
          <w:tcPr>
            <w:tcW w:w="1304" w:type="pct"/>
          </w:tcPr>
          <w:p w:rsidRPr="00162450" w:rsidR="00BD6FCC" w:rsidP="00D54DEE" w:rsidRDefault="00C907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BRN No.</w:t>
            </w:r>
          </w:p>
        </w:tc>
        <w:sdt>
          <w:sdtPr>
            <w:rPr>
              <w:sz w:val="20"/>
              <w:szCs w:val="20"/>
            </w:rPr>
            <w:id w:val="1123887633"/>
            <w:placeholder>
              <w:docPart w:val="DefaultPlaceholder_-1854013440"/>
            </w:placeholder>
            <w15:dataBinding w:prefixMappings="xmlns:ns0='urn:microsoft-dynamics-nav/reports/Standard_Sales_Invoice1/50000/' " w:xpath="/ns0:NavWordReportXmlPart[1]/ns0:Header[1]/ns0:Customer_BRN[1]" w:storeItemID="{ACD1C2A4-5D10-4DD1-A6EA-0C85639DFD7E}"/>
          </w:sdtPr>
          <w:sdtEndPr/>
          <w:sdtContent>
            <w:tc>
              <w:tcPr>
                <w:tcW w:w="1848" w:type="pct"/>
              </w:tcPr>
              <w:p w:rsidRPr="00162450" w:rsidR="00BD6FCC" w:rsidP="00162450" w:rsidRDefault="00DC3408">
                <w:pPr>
                  <w:pStyle w:val="NoSpacing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Customer_BRN</w:t>
                </w:r>
                <w:proofErr w:type="spellEnd"/>
              </w:p>
            </w:tc>
          </w:sdtContent>
        </w:sdt>
        <w:tc>
          <w:tcPr>
            <w:tcW w:w="1848" w:type="pct"/>
          </w:tcPr>
          <w:p w:rsidRPr="00162450" w:rsidR="00BD6FCC" w:rsidP="00D54DEE" w:rsidRDefault="00BD6FCC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162450" w:rsidR="00D54DEE" w:rsidTr="00772EA7">
        <w:sdt>
          <w:sdtPr>
            <w:rPr>
              <w:szCs w:val="18"/>
              <w:lang w:val="da-DK"/>
            </w:rPr>
            <w:alias w:val="#Nav: /Header/YourReference_Lbl"/>
            <w:tag w:val="#Nav: Standard_Sales_Invoice1/50000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1/50000/'" w:xpath="/ns0:NavWordReportXmlPart[1]/ns0:Header[1]/ns0:YourReference_Lbl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pStyle w:val="Heading1"/>
                  <w:outlineLvl w:val="0"/>
                  <w:rPr>
                    <w:szCs w:val="18"/>
                  </w:rPr>
                </w:pPr>
                <w:r w:rsidRPr="00162450">
                  <w:rPr>
                    <w:szCs w:val="18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szCs w:val="18"/>
            </w:rPr>
            <w:alias w:val="#Nav: /Header/SalesPersonBlank_Lbl"/>
            <w:tag w:val="#Nav: Standard_Sales_Invoice1/50000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1/50000/'" w:xpath="/ns0:NavWordReportXmlPart[1]/ns0:Header[1]/ns0:SalesPersonBlank_Lbl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pStyle w:val="Heading1"/>
                  <w:outlineLvl w:val="0"/>
                  <w:rPr>
                    <w:szCs w:val="18"/>
                  </w:rPr>
                </w:pPr>
                <w:r w:rsidRPr="00162450">
                  <w:rPr>
                    <w:szCs w:val="18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DueDate_Lbl"/>
            <w:tag w:val="#Nav: Standard_Sales_Invoice1/50000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1/50000/'" w:xpath="/ns0:NavWordReportXmlPart[1]/ns0:Header[1]/ns0:DueDate_Lbl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pStyle w:val="Heading1"/>
                  <w:outlineLvl w:val="0"/>
                  <w:rPr>
                    <w:szCs w:val="18"/>
                  </w:rPr>
                </w:pPr>
                <w:r w:rsidRPr="00162450"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PaymentTermsDescription_Lbl"/>
            <w:tag w:val="#Nav: Standard_Sales_Invoice1/50000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1/50000/'" w:xpath="/ns0:NavWordReportXmlPart[1]/ns0:Header[1]/ns0:PaymentTermsDescription_Lbl[1]" w:storeItemID="{ACD1C2A4-5D10-4DD1-A6EA-0C85639DFD7E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162450" w:rsidR="00D54DEE" w:rsidP="00D54DEE" w:rsidRDefault="00D54DEE">
                <w:pPr>
                  <w:pStyle w:val="Heading1"/>
                  <w:outlineLvl w:val="0"/>
                  <w:rPr>
                    <w:szCs w:val="18"/>
                  </w:rPr>
                </w:pPr>
                <w:r w:rsidRPr="00162450">
                  <w:rPr>
                    <w:szCs w:val="18"/>
                    <w:lang w:val="da-DK"/>
                  </w:rPr>
                  <w:t>PaymentTermsDescription_Lbl</w:t>
                </w:r>
              </w:p>
            </w:tc>
          </w:sdtContent>
        </w:sdt>
      </w:tr>
      <w:tr w:rsidRPr="00162450" w:rsidR="00D54DEE" w:rsidTr="00772EA7">
        <w:sdt>
          <w:sdtPr>
            <w:rPr>
              <w:sz w:val="18"/>
              <w:szCs w:val="18"/>
            </w:rPr>
            <w:alias w:val="#Nav: /Header/YourReference"/>
            <w:tag w:val="#Nav: Standard_Sales_Invoice1/50000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1/50000/'" w:xpath="/ns0:NavWordReportXmlPart[1]/ns0:Header[1]/ns0:YourReference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rPr>
                    <w:sz w:val="18"/>
                    <w:szCs w:val="18"/>
                  </w:rPr>
                </w:pPr>
                <w:r w:rsidRPr="00162450">
                  <w:rPr>
                    <w:sz w:val="18"/>
                    <w:szCs w:val="18"/>
                    <w:lang w:val="da-DK"/>
                  </w:rPr>
                  <w:t>YourReference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alesPersonName"/>
            <w:tag w:val="#Nav: Standard_Sales_Invoice1/50000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1/50000/'" w:xpath="/ns0:NavWordReportXmlPart[1]/ns0:Header[1]/ns0:SalesPersonName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rPr>
                    <w:sz w:val="18"/>
                    <w:szCs w:val="18"/>
                  </w:rPr>
                </w:pPr>
                <w:r w:rsidRPr="00162450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DueDate"/>
            <w:tag w:val="#Nav: Standard_Sales_Invoice1/50000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1/50000/'" w:xpath="/ns0:NavWordReportXmlPart[1]/ns0:Header[1]/ns0:DueDate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rPr>
                    <w:sz w:val="18"/>
                    <w:szCs w:val="18"/>
                  </w:rPr>
                </w:pPr>
                <w:r w:rsidRPr="00162450"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PaymentTermsDescription"/>
            <w:tag w:val="#Nav: Standard_Sales_Invoice1/50000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1/50000/'" w:xpath="/ns0:NavWordReportXmlPart[1]/ns0:Header[1]/ns0:PaymentTermsDescription[1]" w:storeItemID="{ACD1C2A4-5D10-4DD1-A6EA-0C85639DFD7E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162450" w:rsidR="00D54DEE" w:rsidP="00D54DEE" w:rsidRDefault="00D54DEE">
                <w:pPr>
                  <w:rPr>
                    <w:sz w:val="18"/>
                    <w:szCs w:val="18"/>
                  </w:rPr>
                </w:pPr>
                <w:r w:rsidRPr="00162450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162450" w:rsidR="00D54DEE" w:rsidTr="00772EA7">
        <w:sdt>
          <w:sdtPr>
            <w:rPr>
              <w:szCs w:val="18"/>
            </w:rPr>
            <w:alias w:val="#Nav: /Header/OrderNo_Lbl"/>
            <w:tag w:val="#Nav: Standard_Sales_Invoice1/50000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1/50000/'" w:xpath="/ns0:NavWordReportXmlPart[1]/ns0:Header[1]/ns0:OrderNo_Lbl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pStyle w:val="Heading1"/>
                  <w:outlineLvl w:val="0"/>
                  <w:rPr>
                    <w:szCs w:val="18"/>
                  </w:rPr>
                </w:pPr>
                <w:proofErr w:type="spellStart"/>
                <w:r w:rsidRPr="00162450">
                  <w:rPr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ShipmentMethodDescription_Lbl"/>
            <w:tag w:val="#Nav: Standard_Sales_Invoice1/50000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1/50000/'" w:xpath="/ns0:NavWordReportXmlPart[1]/ns0:Header[1]/ns0:ShipmentMethodDescription_Lbl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pStyle w:val="Heading1"/>
                  <w:outlineLvl w:val="0"/>
                  <w:rPr>
                    <w:szCs w:val="18"/>
                  </w:rPr>
                </w:pPr>
                <w:proofErr w:type="spellStart"/>
                <w:r w:rsidRPr="00162450">
                  <w:rPr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PaymentMethodDescription_Lbl"/>
            <w:tag w:val="#Nav: Standard_Sales_Invoice1/50000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1/50000/'" w:xpath="/ns0:NavWordReportXmlPart[1]/ns0:Header[1]/ns0:PaymentMethodDescription_Lbl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pStyle w:val="Heading1"/>
                  <w:outlineLvl w:val="0"/>
                  <w:rPr>
                    <w:szCs w:val="18"/>
                  </w:rPr>
                </w:pPr>
                <w:proofErr w:type="spellStart"/>
                <w:r w:rsidRPr="00162450">
                  <w:rPr>
                    <w:szCs w:val="18"/>
                  </w:rPr>
                  <w:t>PaymentMethodDescription_Lbl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PaymentReference_Lbl"/>
            <w:tag w:val="#Nav: Standard_Sales_Invoice1/50000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1/50000/'" w:xpath="/ns0:NavWordReportXmlPart[1]/ns0:Header[1]/ns0:PaymentReference_Lbl[1]" w:storeItemID="{ACD1C2A4-5D10-4DD1-A6EA-0C85639DFD7E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162450" w:rsidR="00D54DEE" w:rsidP="00D54DEE" w:rsidRDefault="00D54DEE">
                <w:pPr>
                  <w:pStyle w:val="Heading1"/>
                  <w:outlineLvl w:val="0"/>
                  <w:rPr>
                    <w:szCs w:val="18"/>
                  </w:rPr>
                </w:pPr>
                <w:proofErr w:type="spellStart"/>
                <w:r w:rsidRPr="00162450">
                  <w:rPr>
                    <w:szCs w:val="18"/>
                  </w:rPr>
                  <w:t>PaymentReference_Lbl</w:t>
                </w:r>
                <w:proofErr w:type="spellEnd"/>
              </w:p>
            </w:tc>
          </w:sdtContent>
        </w:sdt>
      </w:tr>
      <w:tr w:rsidRPr="00162450" w:rsidR="00D54DEE" w:rsidTr="00772EA7">
        <w:sdt>
          <w:sdtPr>
            <w:rPr>
              <w:sz w:val="18"/>
              <w:szCs w:val="18"/>
            </w:rPr>
            <w:alias w:val="#Nav: /Header/OrderNo"/>
            <w:tag w:val="#Nav: Standard_Sales_Invoice1/50000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1/50000/'" w:xpath="/ns0:NavWordReportXmlPart[1]/ns0:Header[1]/ns0:OrderNo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rPr>
                    <w:sz w:val="18"/>
                    <w:szCs w:val="18"/>
                  </w:rPr>
                </w:pPr>
                <w:r w:rsidRPr="00162450">
                  <w:rPr>
                    <w:sz w:val="18"/>
                    <w:szCs w:val="18"/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Invoice1/50000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1/50000/'" w:xpath="/ns0:NavWordReportXmlPart[1]/ns0:Header[1]/ns0:ShipmentMethodDescription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rPr>
                    <w:sz w:val="18"/>
                    <w:szCs w:val="18"/>
                  </w:rPr>
                </w:pPr>
                <w:r w:rsidRPr="00162450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MethodDescription"/>
            <w:tag w:val="#Nav: Standard_Sales_Invoice1/50000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1/50000/'" w:xpath="/ns0:NavWordReportXmlPart[1]/ns0:Header[1]/ns0:PaymentMethodDescription[1]" w:storeItemID="{ACD1C2A4-5D10-4DD1-A6EA-0C85639DFD7E}"/>
            <w:text/>
          </w:sdtPr>
          <w:sdtEndPr/>
          <w:sdtContent>
            <w:tc>
              <w:tcPr>
                <w:tcW w:w="2549" w:type="dxa"/>
              </w:tcPr>
              <w:p w:rsidRPr="00162450" w:rsidR="00D54DEE" w:rsidP="00D54DEE" w:rsidRDefault="00D54DEE">
                <w:pPr>
                  <w:rPr>
                    <w:sz w:val="18"/>
                    <w:szCs w:val="18"/>
                  </w:rPr>
                </w:pPr>
                <w:r w:rsidRPr="00162450">
                  <w:rPr>
                    <w:sz w:val="18"/>
                    <w:szCs w:val="18"/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Reference"/>
            <w:tag w:val="#Nav: Standard_Sales_Invoice1/50000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1/50000/'" w:xpath="/ns0:NavWordReportXmlPart[1]/ns0:Header[1]/ns0:PaymentReference[1]" w:storeItemID="{ACD1C2A4-5D10-4DD1-A6EA-0C85639DFD7E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162450" w:rsidR="00D54DEE" w:rsidP="00D54DEE" w:rsidRDefault="00D54DEE">
                <w:pPr>
                  <w:rPr>
                    <w:sz w:val="18"/>
                    <w:szCs w:val="18"/>
                  </w:rPr>
                </w:pPr>
                <w:r w:rsidRPr="00162450">
                  <w:rPr>
                    <w:sz w:val="18"/>
                    <w:szCs w:val="18"/>
                    <w:lang w:val="da-DK"/>
                  </w:rPr>
                  <w:t>PaymentReference</w:t>
                </w:r>
              </w:p>
            </w:tc>
          </w:sdtContent>
        </w:sdt>
      </w:tr>
      <w:tr w:rsidRPr="00162450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EB2F027C-F88A-44BC-AE77-12631DD48F7F}"/>
          </w:sdtPr>
          <w:sdtEndPr/>
          <w:sdtContent>
            <w:tc>
              <w:tcPr>
                <w:tcW w:w="2549" w:type="dxa"/>
              </w:tcPr>
              <w:p w:rsidRPr="00162450" w:rsidR="008179F0" w:rsidP="00D54DEE" w:rsidRDefault="0029112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162450"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tc>
          <w:tcPr>
            <w:tcW w:w="2549" w:type="dxa"/>
          </w:tcPr>
          <w:p w:rsidRPr="00162450" w:rsidR="008179F0" w:rsidP="00D54DEE" w:rsidRDefault="008179F0">
            <w:pPr>
              <w:contextualSpacing/>
              <w:rPr>
                <w:b/>
                <w:sz w:val="18"/>
                <w:szCs w:val="18"/>
                <w:lang w:val="da-DK"/>
              </w:rPr>
            </w:pPr>
          </w:p>
        </w:tc>
        <w:tc>
          <w:tcPr>
            <w:tcW w:w="2549" w:type="dxa"/>
          </w:tcPr>
          <w:p w:rsidRPr="00162450" w:rsidR="008179F0" w:rsidP="00D54DEE" w:rsidRDefault="008179F0">
            <w:pPr>
              <w:contextualSpacing/>
              <w:rPr>
                <w:sz w:val="18"/>
                <w:szCs w:val="18"/>
                <w:lang w:val="da-DK"/>
              </w:rPr>
            </w:pPr>
          </w:p>
        </w:tc>
        <w:tc>
          <w:tcPr>
            <w:tcW w:w="2549" w:type="dxa"/>
            <w:tcMar>
              <w:right w:w="0" w:type="dxa"/>
            </w:tcMar>
          </w:tcPr>
          <w:p w:rsidRPr="00162450" w:rsidR="008179F0" w:rsidP="00D54DEE" w:rsidRDefault="008179F0">
            <w:pPr>
              <w:contextualSpacing/>
              <w:rPr>
                <w:sz w:val="18"/>
                <w:szCs w:val="18"/>
                <w:lang w:val="da-DK"/>
              </w:rPr>
            </w:pPr>
          </w:p>
        </w:tc>
      </w:tr>
      <w:tr w:rsidRPr="00162450" w:rsidR="008179F0" w:rsidTr="00417ABE">
        <w:sdt>
          <w:sdtPr>
            <w:rPr>
              <w:sz w:val="18"/>
              <w:szCs w:val="18"/>
            </w:r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EB2F027C-F88A-44BC-AE77-12631DD48F7F}"/>
          </w:sdtPr>
          <w:sdtEndPr/>
          <w:sdtContent>
            <w:tc>
              <w:tcPr>
                <w:tcW w:w="2549" w:type="dxa"/>
              </w:tcPr>
              <w:p w:rsidRPr="00162450" w:rsidR="008179F0" w:rsidP="00D54DEE" w:rsidRDefault="0029112E">
                <w:pPr>
                  <w:rPr>
                    <w:sz w:val="18"/>
                    <w:szCs w:val="18"/>
                  </w:rPr>
                </w:pPr>
                <w:proofErr w:type="spellStart"/>
                <w:r w:rsidRPr="00162450">
                  <w:rPr>
                    <w:sz w:val="18"/>
                    <w:szCs w:val="18"/>
                  </w:rPr>
                  <w:t>ShippingAgentCode</w:t>
                </w:r>
                <w:proofErr w:type="spellEnd"/>
              </w:p>
            </w:tc>
          </w:sdtContent>
        </w:sdt>
        <w:tc>
          <w:tcPr>
            <w:tcW w:w="2549" w:type="dxa"/>
          </w:tcPr>
          <w:p w:rsidRPr="00162450" w:rsidR="008179F0" w:rsidP="00D54DEE" w:rsidRDefault="008179F0">
            <w:pPr>
              <w:rPr>
                <w:sz w:val="18"/>
                <w:szCs w:val="18"/>
                <w:lang w:val="da-DK"/>
              </w:rPr>
            </w:pPr>
          </w:p>
        </w:tc>
        <w:tc>
          <w:tcPr>
            <w:tcW w:w="2549" w:type="dxa"/>
          </w:tcPr>
          <w:p w:rsidRPr="00162450" w:rsidR="008179F0" w:rsidP="00D54DEE" w:rsidRDefault="008179F0">
            <w:pPr>
              <w:rPr>
                <w:sz w:val="18"/>
                <w:szCs w:val="18"/>
                <w:lang w:val="da-DK"/>
              </w:rPr>
            </w:pPr>
          </w:p>
        </w:tc>
        <w:tc>
          <w:tcPr>
            <w:tcW w:w="2549" w:type="dxa"/>
            <w:tcMar>
              <w:right w:w="0" w:type="dxa"/>
            </w:tcMar>
          </w:tcPr>
          <w:p w:rsidRPr="00162450" w:rsidR="008179F0" w:rsidP="00D54DEE" w:rsidRDefault="008179F0">
            <w:pPr>
              <w:rPr>
                <w:sz w:val="18"/>
                <w:szCs w:val="18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1/50000"/>
        <w:id w:val="348460567"/>
        <w15:dataBinding w:prefixMappings="xmlns:ns0='urn:microsoft-dynamics-nav/reports/Standard_Sales_Invoice1/50000/'" w:xpath="/ns0:NavWordReportXmlPart[1]/ns0:Header[1]/ns0:WorkDescriptionLines" w:storeItemID="{ACD1C2A4-5D10-4DD1-A6EA-0C85639DFD7E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1/50000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1/50000/'" w:xpath="/ns0:NavWordReportXmlPart[1]/ns0:Header[1]/ns0:WorkDescriptionLines[1]/ns0:WorkDescriptionLine[1]" w:storeItemID="{ACD1C2A4-5D10-4DD1-A6EA-0C85639DFD7E}"/>
                <w:text/>
              </w:sdtPr>
              <w:sdtEndPr/>
              <w:sdtContent>
                <w:p w:rsidR="00D54DEE" w:rsidP="00DC3408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77"/>
        <w:gridCol w:w="610"/>
        <w:gridCol w:w="1190"/>
        <w:gridCol w:w="1080"/>
        <w:gridCol w:w="900"/>
        <w:gridCol w:w="1206"/>
      </w:tblGrid>
      <w:tr w:rsidRPr="00DB3913" w:rsidR="00D54DEE" w:rsidTr="001507FA">
        <w:trPr>
          <w:trHeight w:val="546"/>
          <w:jc w:val="right"/>
        </w:trPr>
        <w:sdt>
          <w:sdtPr>
            <w:alias w:val="#Nav: /Header/Line/ItemNo_Line_Lbl"/>
            <w:tag w:val="#Nav: Standard_Sales_Invoice1/50000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1/50000/'" w:xpath="/ns0:NavWordReportXmlPart[1]/ns0:Header[1]/ns0:Line[1]/ns0:ItemNo_Line_Lbl[1]" w:storeItemID="{ACD1C2A4-5D10-4DD1-A6EA-0C85639DFD7E}"/>
            <w:text/>
          </w:sdtPr>
          <w:sdtEndPr/>
          <w:sdtContent>
            <w:tc>
              <w:tcPr>
                <w:tcW w:w="954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1/50000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1/50000/'" w:xpath="/ns0:NavWordReportXmlPart[1]/ns0:Header[1]/ns0:Line[1]/ns0:Description_Line_Lbl[1]" w:storeItemID="{ACD1C2A4-5D10-4DD1-A6EA-0C85639DFD7E}"/>
            <w:text/>
          </w:sdtPr>
          <w:sdtEndPr/>
          <w:sdtContent>
            <w:tc>
              <w:tcPr>
                <w:tcW w:w="2268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1/50000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1/50000/'" w:xpath="/ns0:NavWordReportXmlPart[1]/ns0:Header[1]/ns0:Line[1]/ns0:ShipmentDate_Line_Lbl[1]" w:storeItemID="{ACD1C2A4-5D10-4DD1-A6EA-0C85639DFD7E}"/>
            <w:text/>
          </w:sdtPr>
          <w:sdtEndPr/>
          <w:sdtContent>
            <w:tc>
              <w:tcPr>
                <w:tcW w:w="1021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1/50000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1/50000/'" w:xpath="/ns0:NavWordReportXmlPart[1]/ns0:Header[1]/ns0:Line[1]/ns0:Quantity_Line_Lbl[1]" w:storeItemID="{ACD1C2A4-5D10-4DD1-A6EA-0C85639DFD7E}"/>
            <w:text/>
          </w:sdtPr>
          <w:sdtEndPr/>
          <w:sdtContent>
            <w:tc>
              <w:tcPr>
                <w:tcW w:w="977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DB3913" w:rsidR="00D54DEE" w:rsidP="00D54DEE" w:rsidRDefault="00EF514D">
            <w:pPr>
              <w:pStyle w:val="Heading1"/>
            </w:pPr>
            <w:r>
              <w:t>UOM</w:t>
            </w:r>
          </w:p>
        </w:tc>
        <w:sdt>
          <w:sdtPr>
            <w:alias w:val="#Nav: /Header/Line/UnitPrice_Lbl"/>
            <w:tag w:val="#Nav: Standard_Sales_Invoice1/50000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1/50000/'" w:xpath="/ns0:NavWordReportXmlPart[1]/ns0:Header[1]/ns0:Line[1]/ns0:UnitPrice_Lbl[1]" w:storeItemID="{ACD1C2A4-5D10-4DD1-A6EA-0C85639DFD7E}"/>
            <w:text/>
          </w:sdtPr>
          <w:sdtEndPr/>
          <w:sdtContent>
            <w:tc>
              <w:tcPr>
                <w:tcW w:w="1190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DB3913" w:rsidR="00D54DEE" w:rsidP="005E1032" w:rsidRDefault="001B5291">
                <w:pPr>
                  <w:pStyle w:val="Heading1"/>
                </w:pPr>
                <w:proofErr w:type="spellStart"/>
                <w:r>
                  <w:t>UnitPrice_Lbl</w:t>
                </w:r>
                <w:proofErr w:type="spellEnd"/>
              </w:p>
            </w:tc>
          </w:sdtContent>
        </w:sdt>
        <w:sdt>
          <w:sdtPr>
            <w:id w:val="161591662"/>
            <w:placeholder>
              <w:docPart w:val="DefaultPlaceholder_-1854013440"/>
            </w:placeholder>
            <w15:dataBinding w:prefixMappings="xmlns:ns0='urn:microsoft-dynamics-nav/reports/Standard_Sales_Invoice1/50000/' " w:xpath="/ns0:NavWordReportXmlPart[1]/ns0:Header[1]/ns0:Line[1]/ns0:DiscountAmountLbl[1]" w:storeItemID="{ACD1C2A4-5D10-4DD1-A6EA-0C85639DFD7E}"/>
          </w:sdtPr>
          <w:sdtEndPr/>
          <w:sdtContent>
            <w:tc>
              <w:tcPr>
                <w:tcW w:w="1080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DB3913" w:rsidR="00D54DEE" w:rsidP="00E32E7C" w:rsidRDefault="00DC3408">
                <w:pPr>
                  <w:pStyle w:val="Heading1"/>
                </w:pPr>
                <w:proofErr w:type="spellStart"/>
                <w:r>
                  <w:t>DiscountAmountLbl</w:t>
                </w:r>
                <w:proofErr w:type="spellEnd"/>
              </w:p>
            </w:tc>
          </w:sdtContent>
        </w:sdt>
        <w:sdt>
          <w:sdtPr>
            <w:alias w:val="#Nav: /Header/Line/VATPct_Line_Lbl"/>
            <w:tag w:val="#Nav: Standard_Sales_Invoice1/50000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1/50000/'" w:xpath="/ns0:NavWordReportXmlPart[1]/ns0:Header[1]/ns0:Line[1]/ns0:VATPct_Line_Lbl[1]" w:storeItemID="{ACD1C2A4-5D10-4DD1-A6EA-0C85639DFD7E}"/>
            <w:text/>
          </w:sdtPr>
          <w:sdtEndPr/>
          <w:sdtContent>
            <w:tc>
              <w:tcPr>
                <w:tcW w:w="900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1/50000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1/50000/'" w:xpath="/ns0:NavWordReportXmlPart[1]/ns0:Header[1]/ns0:Line[1]/ns0:LineAmount_Line_Lbl[1]" w:storeItemID="{ACD1C2A4-5D10-4DD1-A6EA-0C85639DFD7E}"/>
            <w:text/>
          </w:sdtPr>
          <w:sdtEndPr/>
          <w:sdtContent>
            <w:tc>
              <w:tcPr>
                <w:tcW w:w="1206" w:type="dxa"/>
                <w:tcBorders>
                  <w:top w:val="single" w:color="auto" w:sz="4" w:space="0"/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5B7D22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  <w:bottom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  <w:bottom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single" w:color="auto" w:sz="4" w:space="0"/>
              <w:bottom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color="auto" w:sz="4" w:space="0"/>
              <w:bottom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color="auto" w:sz="4" w:space="0"/>
              <w:bottom w:val="single" w:color="auto" w:sz="4" w:space="0"/>
            </w:tcBorders>
          </w:tcPr>
          <w:p w:rsidRPr="00FD3C3E" w:rsidR="00D54DEE" w:rsidP="0014326F" w:rsidRDefault="00D54DEE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  <w:bottom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1/50000"/>
          <w:id w:val="1327254768"/>
          <w15:dataBinding w:prefixMappings="xmlns:ns0='urn:microsoft-dynamics-nav/reports/Standard_Sales_Invoice1/50000/'" w:xpath="/ns0:NavWordReportXmlPart[1]/ns0:Header[1]/ns0:Line" w:storeItemID="{ACD1C2A4-5D10-4DD1-A6EA-0C85639DFD7E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5B7D22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1/50000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1/50000/'" w:xpath="/ns0:NavWordReportXmlPart[1]/ns0:Header[1]/ns0:Line[1]/ns0:ItemNo_Line[1]" w:storeItemID="{ACD1C2A4-5D10-4DD1-A6EA-0C85639DFD7E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DA1FBA" w:rsidR="00D54DEE" w:rsidP="00DC3408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1/50000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1/50000/'" w:xpath="/ns0:NavWordReportXmlPart[1]/ns0:Header[1]/ns0:Line[1]/ns0:Description_Line[1]" w:storeItemID="{ACD1C2A4-5D10-4DD1-A6EA-0C85639DFD7E}"/>
                    <w:text/>
                  </w:sdtPr>
                  <w:sdtEndPr/>
                  <w:sdtContent>
                    <w:tc>
                      <w:tcPr>
                        <w:tcW w:w="2268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DA1FBA" w:rsidR="00D54DEE" w:rsidP="00DC3408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1/50000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1/50000/'" w:xpath="/ns0:NavWordReportXmlPart[1]/ns0:Header[1]/ns0:Line[1]/ns0:ShipmentDate_Line[1]" w:storeItemID="{ACD1C2A4-5D10-4DD1-A6EA-0C85639DFD7E}"/>
                    <w:text/>
                  </w:sdtPr>
                  <w:sdtEndPr/>
                  <w:sdtContent>
                    <w:tc>
                      <w:tcPr>
                        <w:tcW w:w="1021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DA1FBA" w:rsidR="00D54DEE" w:rsidP="00DC3408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1/50000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1/50000/'" w:xpath="/ns0:NavWordReportXmlPart[1]/ns0:Header[1]/ns0:Line[1]/ns0:Quantity_Line[1]" w:storeItemID="{ACD1C2A4-5D10-4DD1-A6EA-0C85639DFD7E}"/>
                    <w:text/>
                  </w:sdtPr>
                  <w:sdtEndPr/>
                  <w:sdtContent>
                    <w:tc>
                      <w:tcPr>
                        <w:tcW w:w="977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DA1FBA" w:rsidR="00D54DEE" w:rsidP="00DC3408" w:rsidRDefault="0033123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1/50000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1/50000/'" w:xpath="/ns0:NavWordReportXmlPart[1]/ns0:Header[1]/ns0:Line[1]/ns0:UnitOfMeasure[1]" w:storeItemID="{ACD1C2A4-5D10-4DD1-A6EA-0C85639DFD7E}"/>
                    <w:text/>
                  </w:sdtPr>
                  <w:sdtEndPr/>
                  <w:sdtContent>
                    <w:tc>
                      <w:tcPr>
                        <w:tcW w:w="61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DA1FBA" w:rsidR="00D54DEE" w:rsidP="00DC3408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1/50000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1/50000/'" w:xpath="/ns0:NavWordReportXmlPart[1]/ns0:Header[1]/ns0:Line[1]/ns0:UnitPrice[1]" w:storeItemID="{ACD1C2A4-5D10-4DD1-A6EA-0C85639DFD7E}"/>
                    <w:text/>
                  </w:sdtPr>
                  <w:sdtEndPr/>
                  <w:sdtContent>
                    <w:tc>
                      <w:tcPr>
                        <w:tcW w:w="119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DA1FBA" w:rsidR="00D54DEE" w:rsidP="00DC3408" w:rsidRDefault="005B7D22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_Discount_Amount"/>
                    <w:tag w:val="#Nav: Standard_Sales_Invoice1/50000"/>
                    <w:id w:val="-1381248063"/>
                    <w:placeholder>
                      <w:docPart w:val="DefaultPlaceholder_-1854013440"/>
                    </w:placeholder>
                    <w15:dataBinding w:prefixMappings="xmlns:ns0='urn:microsoft-dynamics-nav/reports/Standard_Sales_Invoice1/50000/' " w:xpath="/ns0:NavWordReportXmlPart[1]/ns0:Header[1]/ns0:Line[1]/ns0:Line_Discount_Amount[1]" w:storeItemID="{ACD1C2A4-5D10-4DD1-A6EA-0C85639DFD7E}"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DA1FBA" w:rsidR="00D54DEE" w:rsidP="00DC3408" w:rsidRDefault="00DC340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Line_Discount_Amount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1/50000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1/50000/'" w:xpath="/ns0:NavWordReportXmlPart[1]/ns0:Header[1]/ns0:Line[1]/ns0:VATPct_Line[1]" w:storeItemID="{ACD1C2A4-5D10-4DD1-A6EA-0C85639DFD7E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DA1FBA" w:rsidR="00D54DEE" w:rsidP="00DC3408" w:rsidRDefault="0033123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1/50000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1/50000/'" w:xpath="/ns0:NavWordReportXmlPart[1]/ns0:Header[1]/ns0:Line[1]/ns0:LineAmount_Line[1]" w:storeItemID="{ACD1C2A4-5D10-4DD1-A6EA-0C85639DFD7E}"/>
                    <w:text/>
                  </w:sdtPr>
                  <w:sdtEndPr/>
                  <w:sdtContent>
                    <w:tc>
                      <w:tcPr>
                        <w:tcW w:w="120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DA1FBA" w:rsidR="00D54DEE" w:rsidP="00DC3408" w:rsidRDefault="0033123C">
                        <w:pPr>
                          <w:ind w:left="288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5B7D22">
        <w:trPr>
          <w:trHeight w:val="227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77" w:type="dxa"/>
            <w:tcBorders>
              <w:top w:val="single" w:color="auto" w:sz="4" w:space="0"/>
            </w:tcBorders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10" w:type="dxa"/>
            <w:tcBorders>
              <w:top w:val="single" w:color="auto" w:sz="4" w:space="0"/>
            </w:tcBorders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190" w:type="dxa"/>
            <w:tcBorders>
              <w:top w:val="single" w:color="auto" w:sz="4" w:space="0"/>
            </w:tcBorders>
          </w:tcPr>
          <w:p w:rsidRPr="00FD3C3E" w:rsidR="00D54DEE" w:rsidP="0014326F" w:rsidRDefault="00D54DEE">
            <w:pPr>
              <w:pStyle w:val="NoSpacing"/>
              <w:jc w:val="right"/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0" w:type="dxa"/>
            <w:tcBorders>
              <w:top w:val="single" w:color="auto" w:sz="4" w:space="0"/>
            </w:tcBorders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  <w:sz w:val="20"/>
            <w:szCs w:val="20"/>
          </w:rPr>
          <w:alias w:val="#Nav: /Header/ReportTotalsLine"/>
          <w:tag w:val="#Nav: Standard_Sales_Invoice1/50000"/>
          <w:id w:val="1981810996"/>
          <w15:dataBinding w:prefixMappings="xmlns:ns0='urn:microsoft-dynamics-nav/reports/Standard_Sales_Invoice1/50000/'" w:xpath="/ns0:NavWordReportXmlPart[1]/ns0:Header[1]/ns0:ReportTotalsLine" w:storeItemID="{ACD1C2A4-5D10-4DD1-A6EA-0C85639DFD7E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0"/>
                <w:szCs w:val="20"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162450" w:rsidR="00D54DEE" w:rsidTr="001507FA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162450" w:rsidR="00D54DEE" w:rsidP="00D54DEE" w:rsidRDefault="00D54DE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268" w:type="dxa"/>
                  </w:tcPr>
                  <w:p w:rsidRPr="00162450" w:rsidR="00D54DEE" w:rsidP="00D54DEE" w:rsidRDefault="00D54DE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21" w:type="dxa"/>
                  </w:tcPr>
                  <w:p w:rsidRPr="00162450" w:rsidR="00D54DEE" w:rsidP="00D54DEE" w:rsidRDefault="00D54DE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77" w:type="dxa"/>
                  </w:tcPr>
                  <w:p w:rsidRPr="00162450" w:rsidR="00D54DEE" w:rsidP="00D54DEE" w:rsidRDefault="00D54DE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610" w:type="dxa"/>
                  </w:tcPr>
                  <w:p w:rsidRPr="00162450" w:rsidR="00D54DEE" w:rsidP="00D54DEE" w:rsidRDefault="00D54DE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ReportTotalsLine/Description_ReportTotalsLine"/>
                    <w:tag w:val="#Nav: Standard_Sales_Invoice1/50000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1/50000/'" w:xpath="/ns0:NavWordReportXmlPart[1]/ns0:Header[1]/ns0:ReportTotalsLine[1]/ns0:Description_ReportTotalsLine[1]" w:storeItemID="{ACD1C2A4-5D10-4DD1-A6EA-0C85639DFD7E}"/>
                    <w:text/>
                  </w:sdtPr>
                  <w:sdtEndPr/>
                  <w:sdtContent>
                    <w:tc>
                      <w:tcPr>
                        <w:tcW w:w="3170" w:type="dxa"/>
                        <w:gridSpan w:val="3"/>
                      </w:tcPr>
                      <w:p w:rsidRPr="00162450" w:rsidR="00D54DEE" w:rsidP="00DC3408" w:rsidRDefault="00D54DEE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162450">
                          <w:rPr>
                            <w:sz w:val="20"/>
                            <w:szCs w:val="20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ReportTotalsLine/Amount_ReportTotalsLine"/>
                    <w:tag w:val="#Nav: Standard_Sales_Invoice1/50000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1/50000/'" w:xpath="/ns0:NavWordReportXmlPart[1]/ns0:Header[1]/ns0:ReportTotalsLine[1]/ns0:Amount_ReportTotalsLine[1]" w:storeItemID="{ACD1C2A4-5D10-4DD1-A6EA-0C85639DFD7E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162450" w:rsidR="00D54DEE" w:rsidP="00DC3408" w:rsidRDefault="00D54DEE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162450">
                          <w:rPr>
                            <w:sz w:val="20"/>
                            <w:szCs w:val="20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62450" w:rsidR="00D54DEE" w:rsidTr="001507FA">
        <w:trPr>
          <w:trHeight w:val="113"/>
          <w:jc w:val="right"/>
        </w:trPr>
        <w:tc>
          <w:tcPr>
            <w:tcW w:w="954" w:type="dxa"/>
            <w:tcBorders>
              <w:bottom w:val="single" w:color="auto" w:sz="4" w:space="0"/>
            </w:tcBorders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color="auto" w:sz="4" w:space="0"/>
            </w:tcBorders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77" w:type="dxa"/>
            <w:tcBorders>
              <w:bottom w:val="single" w:color="auto" w:sz="4" w:space="0"/>
            </w:tcBorders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bottom w:val="single" w:color="auto" w:sz="4" w:space="0"/>
            </w:tcBorders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70" w:type="dxa"/>
            <w:gridSpan w:val="3"/>
            <w:tcBorders>
              <w:bottom w:val="single" w:color="auto" w:sz="4" w:space="0"/>
            </w:tcBorders>
          </w:tcPr>
          <w:p w:rsidRPr="00162450" w:rsidR="00D54DEE" w:rsidP="0014326F" w:rsidRDefault="00D54DEE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bottom w:val="single" w:color="auto" w:sz="4" w:space="0"/>
            </w:tcBorders>
            <w:tcMar>
              <w:right w:w="0" w:type="dxa"/>
            </w:tcMar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</w:tr>
      <w:tr w:rsidRPr="00162450" w:rsidR="00D54DEE" w:rsidTr="001507FA">
        <w:trPr>
          <w:trHeight w:val="227"/>
          <w:jc w:val="right"/>
        </w:trPr>
        <w:tc>
          <w:tcPr>
            <w:tcW w:w="954" w:type="dxa"/>
            <w:tcBorders>
              <w:top w:val="single" w:color="auto" w:sz="4" w:space="0"/>
              <w:bottom w:val="single" w:color="auto" w:sz="4" w:space="0"/>
            </w:tcBorders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  <w:bottom w:val="single" w:color="auto" w:sz="4" w:space="0"/>
            </w:tcBorders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single" w:color="auto" w:sz="4" w:space="0"/>
              <w:bottom w:val="single" w:color="auto" w:sz="4" w:space="0"/>
            </w:tcBorders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color="auto" w:sz="4" w:space="0"/>
              <w:bottom w:val="single" w:color="auto" w:sz="4" w:space="0"/>
            </w:tcBorders>
          </w:tcPr>
          <w:p w:rsidRPr="00162450" w:rsidR="00D54DEE" w:rsidP="00D54DEE" w:rsidRDefault="00D54DE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b/>
              <w:sz w:val="20"/>
              <w:szCs w:val="20"/>
            </w:rPr>
            <w:alias w:val="#Nav: /Header/Totals/TotalAmountExclInclVATText"/>
            <w:tag w:val="#Nav: Standard_Sales_Invoice1/50000"/>
            <w:id w:val="721562155"/>
            <w:placeholder>
              <w:docPart w:val="DefaultPlaceholder_-1854013440"/>
            </w:placeholder>
            <w:dataBinding w:prefixMappings="xmlns:ns0='urn:microsoft-dynamics-nav/reports/Standard_Sales_Invoice1/50000/'" w:xpath="/ns0:NavWordReportXmlPart[1]/ns0:Header[1]/ns0:Totals[1]/ns0:TotalAmountExclInclVATText[1]" w:storeItemID="{ACD1C2A4-5D10-4DD1-A6EA-0C85639DFD7E}"/>
            <w:text/>
          </w:sdtPr>
          <w:sdtEndPr/>
          <w:sdtContent>
            <w:tc>
              <w:tcPr>
                <w:tcW w:w="3170" w:type="dxa"/>
                <w:gridSpan w:val="3"/>
                <w:tcBorders>
                  <w:top w:val="single" w:color="auto" w:sz="4" w:space="0"/>
                  <w:bottom w:val="single" w:color="auto" w:sz="4" w:space="0"/>
                </w:tcBorders>
              </w:tcPr>
              <w:p w:rsidRPr="00162450" w:rsidR="00D54DEE" w:rsidP="0014326F" w:rsidRDefault="00D31FC2">
                <w:pPr>
                  <w:pStyle w:val="NoSpacing"/>
                  <w:jc w:val="right"/>
                  <w:rPr>
                    <w:b/>
                    <w:sz w:val="20"/>
                    <w:szCs w:val="20"/>
                  </w:rPr>
                </w:pPr>
                <w:proofErr w:type="spellStart"/>
                <w:r w:rsidRPr="00162450">
                  <w:rPr>
                    <w:b/>
                    <w:sz w:val="20"/>
                    <w:szCs w:val="20"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  <w:sz w:val="20"/>
              <w:szCs w:val="20"/>
            </w:rPr>
            <w:alias w:val="#Nav: /Header/Totals/TotalAmountExclInclVAT"/>
            <w:tag w:val="#Nav: Standard_Sales_Invoice1/50000"/>
            <w:id w:val="74169730"/>
            <w:placeholder>
              <w:docPart w:val="DefaultPlaceholder_-1854013440"/>
            </w:placeholder>
            <w:dataBinding w:prefixMappings="xmlns:ns0='urn:microsoft-dynamics-nav/reports/Standard_Sales_Invoice1/50000/'" w:xpath="/ns0:NavWordReportXmlPart[1]/ns0:Header[1]/ns0:Totals[1]/ns0:TotalAmountExclInclVAT[1]" w:storeItemID="{ACD1C2A4-5D10-4DD1-A6EA-0C85639DFD7E}"/>
            <w:text/>
          </w:sdtPr>
          <w:sdtEndPr/>
          <w:sdtContent>
            <w:tc>
              <w:tcPr>
                <w:tcW w:w="1206" w:type="dxa"/>
                <w:tcBorders>
                  <w:top w:val="single" w:color="auto" w:sz="4" w:space="0"/>
                  <w:bottom w:val="single" w:color="auto" w:sz="4" w:space="0"/>
                </w:tcBorders>
                <w:tcMar>
                  <w:right w:w="0" w:type="dxa"/>
                </w:tcMar>
              </w:tcPr>
              <w:p w:rsidRPr="00162450" w:rsidR="00D54DEE" w:rsidP="00D54DEE" w:rsidRDefault="00D31FC2">
                <w:pPr>
                  <w:pStyle w:val="NoSpacing"/>
                  <w:jc w:val="right"/>
                  <w:rPr>
                    <w:b/>
                    <w:sz w:val="20"/>
                    <w:szCs w:val="20"/>
                  </w:rPr>
                </w:pPr>
                <w:proofErr w:type="spellStart"/>
                <w:r w:rsidRPr="00162450">
                  <w:rPr>
                    <w:b/>
                    <w:sz w:val="20"/>
                    <w:szCs w:val="20"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  <w:sz w:val="20"/>
          <w:szCs w:val="20"/>
        </w:rPr>
        <w:alias w:val="#Nav: /Header/RemainingAmountText"/>
        <w:tag w:val="#Nav: Standard_Sales_Invoice1/50000"/>
        <w:id w:val="647710353"/>
        <w:placeholder>
          <w:docPart w:val="DefaultPlaceholder_-1854013440"/>
        </w:placeholder>
        <w:dataBinding w:prefixMappings="xmlns:ns0='urn:microsoft-dynamics-nav/reports/Standard_Sales_Invoice1/50000/'" w:xpath="/ns0:NavWordReportXmlPart[1]/ns0:Header[1]/ns0:RemainingAmountText[1]" w:storeItemID="{ACD1C2A4-5D10-4DD1-A6EA-0C85639DFD7E}"/>
        <w:text/>
      </w:sdtPr>
      <w:sdtEndPr/>
      <w:sdtContent>
        <w:p w:rsidRPr="00162450" w:rsidR="00D54DEE" w:rsidP="005E42A0" w:rsidRDefault="005E42A0">
          <w:pPr>
            <w:keepNext/>
            <w:spacing w:before="60" w:after="60"/>
            <w:jc w:val="right"/>
            <w:rPr>
              <w:b/>
              <w:sz w:val="20"/>
              <w:szCs w:val="20"/>
            </w:rPr>
          </w:pPr>
          <w:r w:rsidRPr="00162450">
            <w:rPr>
              <w:b/>
              <w:sz w:val="20"/>
              <w:szCs w:val="20"/>
              <w:lang w:val="da-DK"/>
            </w:rPr>
            <w:t>RemainingAmountText</w:t>
          </w:r>
        </w:p>
      </w:sdtContent>
    </w:sdt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1/50000"/>
        <w:id w:val="940566818"/>
        <w15:dataBinding w:prefixMappings="xmlns:ns0='urn:microsoft-dynamics-nav/reports/Standard_Sales_Invoice1/50000/'" w:xpath="/ns0:NavWordReportXmlPart[1]/ns0:Header[1]/ns0:PaymentReportingArgument" w:storeItemID="{ACD1C2A4-5D10-4DD1-A6EA-0C85639DFD7E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1/50000"/>
                <w:id w:val="-804161553"/>
                <w:dataBinding w:prefixMappings="xmlns:ns0='urn:microsoft-dynamics-nav/reports/Standard_Sales_Invoice1/50000/'" w:xpath="/ns0:NavWordReportXmlPart[1]/ns0:Header[1]/ns0:PaymentReportingArgument[1]/ns0:PaymentServiceLogo[1]" w:storeItemID="{ACD1C2A4-5D10-4DD1-A6EA-0C85639DFD7E}"/>
                <w:picture/>
              </w:sdtPr>
              <w:sdtEndPr/>
              <w:sdtContent>
                <w:p w:rsidR="00123A7D" w:rsidP="00DC3408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733672" cy="733672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672" cy="7336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1/50000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1/50000/'" w:xpath="/ns0:NavWordReportXmlPart[1]/ns0:Header[1]/ns0:PaymentReportingArgument[1]/ns0:PaymentServiceText_Url[1]" w:storeItemID="{ACD1C2A4-5D10-4DD1-A6EA-0C85639DFD7E}"/>
                <w:text/>
              </w:sdtPr>
              <w:sdtEndPr/>
              <w:sdtContent>
                <w:p w:rsidRPr="00123A7D" w:rsidR="00245B0E" w:rsidP="00DC340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67F" w:rsidP="00E40C63" w:rsidRDefault="00B3767F">
      <w:pPr>
        <w:spacing w:after="0"/>
      </w:pPr>
      <w:r>
        <w:separator/>
      </w:r>
    </w:p>
  </w:endnote>
  <w:endnote w:type="continuationSeparator" w:id="0">
    <w:p w:rsidR="00B3767F" w:rsidP="00E40C63" w:rsidRDefault="00B37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50" w:rsidRDefault="00162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1/500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1/50000/'" w:xpath="/ns0:NavWordReportXmlPart[1]/ns0:Header[1]/ns0:CompanyLegalStatement[1]" w:storeItemID="{ACD1C2A4-5D10-4DD1-A6EA-0C85639DFD7E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162450" w:rsidR="00C43401" w:rsidTr="0090637C">
      <w:sdt>
        <w:sdtPr>
          <w:rPr>
            <w:sz w:val="20"/>
            <w:szCs w:val="20"/>
            <w:lang w:val="da-DK"/>
          </w:rPr>
          <w:alias w:val="#Nav: /Header/CompanyLegalStatement"/>
          <w:tag w:val="#Nav: Standard_Sales_Invoice1/50000"/>
          <w:id w:val="1896625259"/>
          <w:placeholder>
            <w:docPart w:val="054778FD3B804B0395E33E0348229CE9"/>
          </w:placeholder>
          <w:dataBinding w:prefixMappings="xmlns:ns0='urn:microsoft-dynamics-nav/reports/Standard_Sales_Invoice1/50000/'" w:xpath="/ns0:NavWordReportXmlPart[1]/ns0:Header[1]/ns0:CompanyLegalStatement[1]" w:storeItemID="{ACD1C2A4-5D10-4DD1-A6EA-0C85639DFD7E}"/>
          <w:text/>
        </w:sdtPr>
        <w:sdtEndPr/>
        <w:sdtContent>
          <w:tc>
            <w:tcPr>
              <w:tcW w:w="5000" w:type="pct"/>
              <w:gridSpan w:val="4"/>
            </w:tcPr>
            <w:p w:rsidRPr="00162450" w:rsidR="00C43401" w:rsidP="00C43401" w:rsidRDefault="00C43401">
              <w:pPr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CompanyLegalStatement</w:t>
              </w:r>
            </w:p>
          </w:tc>
        </w:sdtContent>
      </w:sdt>
    </w:tr>
    <w:tr w:rsidRPr="00162450" w:rsidR="00C43401" w:rsidTr="0090637C">
      <w:sdt>
        <w:sdtPr>
          <w:rPr>
            <w:sz w:val="20"/>
            <w:szCs w:val="20"/>
          </w:rPr>
          <w:alias w:val="#Nav: /Header/CompanyVATRegistrationNo_Lbl"/>
          <w:tag w:val="#Nav: Standard_Sales_Invoice1/50000"/>
          <w:id w:val="1000698169"/>
          <w:placeholder>
            <w:docPart w:val="5B0A98CDBECA4FC3BC7918DD25E7F753"/>
          </w:placeholder>
          <w:dataBinding w:prefixMappings="xmlns:ns0='urn:microsoft-dynamics-nav/reports/Standard_Sales_Invoice1/50000/'" w:xpath="/ns0:NavWordReportXmlPart[1]/ns0:Header[1]/ns0:CompanyVATRegistrationNo_Lbl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C43401" w:rsidRDefault="00C43401">
              <w:pPr>
                <w:pStyle w:val="Heading2"/>
                <w:outlineLvl w:val="1"/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CompanyVATRegistrationNo_Lbl</w:t>
              </w:r>
            </w:p>
          </w:tc>
        </w:sdtContent>
      </w:sdt>
      <w:sdt>
        <w:sdtPr>
          <w:rPr>
            <w:sz w:val="20"/>
            <w:szCs w:val="20"/>
          </w:rPr>
          <w:alias w:val="#Nav: /Header/HomePage_Header_Lbl"/>
          <w:tag w:val="#Nav: Standard_Sales_Invoice1/50000"/>
          <w:id w:val="-23945152"/>
          <w:placeholder>
            <w:docPart w:val="38D3127B98B147CAAFA424A5F82950C8"/>
          </w:placeholder>
          <w:dataBinding w:prefixMappings="xmlns:ns0='urn:microsoft-dynamics-nav/reports/Standard_Sales_Invoice1/50000/'" w:xpath="/ns0:NavWordReportXmlPart[1]/ns0:Header[1]/ns0:HomePage_Header_Lbl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C43401" w:rsidRDefault="00C43401">
              <w:pPr>
                <w:pStyle w:val="Heading2"/>
                <w:outlineLvl w:val="1"/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HomePage_Header_Lbl</w:t>
              </w:r>
            </w:p>
          </w:tc>
        </w:sdtContent>
      </w:sdt>
      <w:sdt>
        <w:sdtPr>
          <w:rPr>
            <w:sz w:val="20"/>
            <w:szCs w:val="20"/>
          </w:rPr>
          <w:alias w:val="#Nav: /Header/CompanyPhoneNo_Lbl"/>
          <w:tag w:val="#Nav: Standard_Sales_Invoice1/50000"/>
          <w:id w:val="560367384"/>
          <w:placeholder>
            <w:docPart w:val="A81DB1F39E204D46A84F95F9F080C66B"/>
          </w:placeholder>
          <w:dataBinding w:prefixMappings="xmlns:ns0='urn:microsoft-dynamics-nav/reports/Standard_Sales_Invoice1/50000/'" w:xpath="/ns0:NavWordReportXmlPart[1]/ns0:Header[1]/ns0:CompanyPhoneNo_Lbl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C43401" w:rsidRDefault="00C43401">
              <w:pPr>
                <w:pStyle w:val="Heading2"/>
                <w:outlineLvl w:val="1"/>
                <w:rPr>
                  <w:sz w:val="20"/>
                  <w:szCs w:val="20"/>
                  <w:lang w:val="da-DK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sz w:val="20"/>
            <w:szCs w:val="20"/>
          </w:rPr>
          <w:alias w:val="#Nav: /Header/EMail_Header_Lbl"/>
          <w:tag w:val="#Nav: Standard_Sales_Invoice1/50000"/>
          <w:id w:val="-272474917"/>
          <w:placeholder>
            <w:docPart w:val="7F8B9C0B253F40E1A624578D9A23ECDD"/>
          </w:placeholder>
          <w:dataBinding w:prefixMappings="xmlns:ns0='urn:microsoft-dynamics-nav/reports/Standard_Sales_Invoice1/50000/'" w:xpath="/ns0:NavWordReportXmlPart[1]/ns0:Header[1]/ns0:EMail_Header_Lbl[1]" w:storeItemID="{ACD1C2A4-5D10-4DD1-A6EA-0C85639DFD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162450" w:rsidR="00C43401" w:rsidP="00C43401" w:rsidRDefault="00C43401">
              <w:pPr>
                <w:pStyle w:val="Heading2"/>
                <w:outlineLvl w:val="1"/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EMail_Header_Lbl</w:t>
              </w:r>
            </w:p>
          </w:tc>
        </w:sdtContent>
      </w:sdt>
    </w:tr>
    <w:tr w:rsidRPr="00162450" w:rsidR="00C43401" w:rsidTr="0090637C">
      <w:sdt>
        <w:sdtPr>
          <w:rPr>
            <w:sz w:val="20"/>
            <w:szCs w:val="20"/>
          </w:rPr>
          <w:alias w:val="#Nav: /Header/CompanyVATRegistrationNo"/>
          <w:tag w:val="#Nav: Standard_Sales_Invoice1/50000"/>
          <w:id w:val="-1968960596"/>
          <w:placeholder>
            <w:docPart w:val="542B45161D324E28AEE5E66E927497EC"/>
          </w:placeholder>
          <w:dataBinding w:prefixMappings="xmlns:ns0='urn:microsoft-dynamics-nav/reports/Standard_Sales_Invoice1/50000/'" w:xpath="/ns0:NavWordReportXmlPart[1]/ns0:Header[1]/ns0:CompanyVATRegistrationNo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C43401" w:rsidRDefault="00C43401">
              <w:pPr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CompanyVATRegistrationNo</w:t>
              </w:r>
            </w:p>
          </w:tc>
        </w:sdtContent>
      </w:sdt>
      <w:sdt>
        <w:sdtPr>
          <w:rPr>
            <w:sz w:val="20"/>
            <w:szCs w:val="20"/>
          </w:rPr>
          <w:alias w:val="#Nav: /Header/CompanyHomePage"/>
          <w:tag w:val="#Nav: Standard_Sales_Invoice1/50000"/>
          <w:id w:val="412437649"/>
          <w:placeholder>
            <w:docPart w:val="67B453FC7B04421CBE247EE125419382"/>
          </w:placeholder>
          <w:dataBinding w:prefixMappings="xmlns:ns0='urn:microsoft-dynamics-nav/reports/Standard_Sales_Invoice1/50000/'" w:xpath="/ns0:NavWordReportXmlPart[1]/ns0:Header[1]/ns0:CompanyHomePage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C43401" w:rsidRDefault="00C43401">
              <w:pPr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  <w:sdt>
        <w:sdtPr>
          <w:rPr>
            <w:sz w:val="20"/>
            <w:szCs w:val="20"/>
          </w:rPr>
          <w:alias w:val="#Nav: /Header/CompanyPhoneNo"/>
          <w:tag w:val="#Nav: Standard_Sales_Invoice1/50000"/>
          <w:id w:val="-1162540195"/>
          <w:placeholder>
            <w:docPart w:val="4FD74BEB63934A8DB0749BA4D6B083ED"/>
          </w:placeholder>
          <w:dataBinding w:prefixMappings="xmlns:ns0='urn:microsoft-dynamics-nav/reports/Standard_Sales_Invoice1/50000/'" w:xpath="/ns0:NavWordReportXmlPart[1]/ns0:Header[1]/ns0:CompanyPhoneNo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C43401" w:rsidRDefault="00C43401">
              <w:pPr>
                <w:rPr>
                  <w:sz w:val="20"/>
                  <w:szCs w:val="20"/>
                  <w:lang w:val="da-DK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CompanyPhoneNo</w:t>
              </w:r>
            </w:p>
          </w:tc>
        </w:sdtContent>
      </w:sdt>
      <w:sdt>
        <w:sdtPr>
          <w:rPr>
            <w:sz w:val="20"/>
            <w:szCs w:val="20"/>
          </w:rPr>
          <w:alias w:val="#Nav: /Header/CompanyEMail"/>
          <w:tag w:val="#Nav: Standard_Sales_Invoice1/50000"/>
          <w:id w:val="860396444"/>
          <w:placeholder>
            <w:docPart w:val="54068B715CF34F89A307530FB3EFB91B"/>
          </w:placeholder>
          <w:dataBinding w:prefixMappings="xmlns:ns0='urn:microsoft-dynamics-nav/reports/Standard_Sales_Invoice1/50000/'" w:xpath="/ns0:NavWordReportXmlPart[1]/ns0:Header[1]/ns0:CompanyEMail[1]" w:storeItemID="{ACD1C2A4-5D10-4DD1-A6EA-0C85639DFD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162450" w:rsidR="00C43401" w:rsidP="00C43401" w:rsidRDefault="00C43401">
              <w:pPr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</w:tr>
    <w:tr w:rsidRPr="00162450" w:rsidR="00C43401" w:rsidTr="0090637C">
      <w:sdt>
        <w:sdtPr>
          <w:rPr>
            <w:sz w:val="20"/>
            <w:szCs w:val="20"/>
          </w:rPr>
          <w:alias w:val="#Nav: /Header/CompanyBankName"/>
          <w:tag w:val="#Nav: Standard_Sales_Invoice1/50000"/>
          <w:id w:val="536472809"/>
          <w:placeholder>
            <w:docPart w:val="AF51C37BE9C544C0B02CEF6870C757E4"/>
          </w:placeholder>
          <w:dataBinding w:prefixMappings="xmlns:ns0='urn:microsoft-dynamics-nav/reports/Standard_Sales_Invoice1/50000/'" w:xpath="/ns0:NavWordReportXmlPart[1]/ns0:Header[1]/ns0:CompanyBankName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C43401" w:rsidRDefault="00C43401">
              <w:pPr>
                <w:pStyle w:val="Heading2"/>
                <w:outlineLvl w:val="1"/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sz w:val="20"/>
            <w:szCs w:val="20"/>
          </w:rPr>
          <w:alias w:val="#Nav: /Header/CompanyIBAN_Lbl"/>
          <w:tag w:val="#Nav: Standard_Sales_Invoice1/50000"/>
          <w:id w:val="72087598"/>
          <w:placeholder>
            <w:docPart w:val="8BB73B2AFE6D4228987D25F8338CE8D7"/>
          </w:placeholder>
          <w:dataBinding w:prefixMappings="xmlns:ns0='urn:microsoft-dynamics-nav/reports/Standard_Sales_Invoice1/50000/'" w:xpath="/ns0:NavWordReportXmlPart[1]/ns0:Header[1]/ns0:CompanyIBAN_Lbl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C43401" w:rsidRDefault="00C43401">
              <w:pPr>
                <w:pStyle w:val="Heading2"/>
                <w:outlineLvl w:val="1"/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CompanyIBAN_Lbl</w:t>
              </w:r>
            </w:p>
          </w:tc>
        </w:sdtContent>
      </w:sdt>
      <w:sdt>
        <w:sdtPr>
          <w:rPr>
            <w:sz w:val="20"/>
            <w:szCs w:val="20"/>
            <w:lang w:val="da-DK"/>
          </w:rPr>
          <w:alias w:val="#Nav: /Header/CompanySWIFT_Lbl"/>
          <w:tag w:val="#Nav: Standard_Sales_Invoice1/50000"/>
          <w:id w:val="-687442409"/>
          <w:placeholder>
            <w:docPart w:val="07CDFF1FA1804FACA6815EAA30AEA205"/>
          </w:placeholder>
          <w:dataBinding w:prefixMappings="xmlns:ns0='urn:microsoft-dynamics-nav/reports/Standard_Sales_Invoice1/50000/'" w:xpath="/ns0:NavWordReportXmlPart[1]/ns0:Header[1]/ns0:CompanySWIFT_Lbl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C43401" w:rsidRDefault="00C43401">
              <w:pPr>
                <w:pStyle w:val="Heading2"/>
                <w:outlineLvl w:val="1"/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CompanySWIFT_Lbl</w:t>
              </w:r>
            </w:p>
          </w:tc>
        </w:sdtContent>
      </w:sdt>
      <w:sdt>
        <w:sdtPr>
          <w:rPr>
            <w:sz w:val="20"/>
            <w:szCs w:val="20"/>
          </w:rPr>
          <w:alias w:val="#Nav: /Header/CompanyGiroNo_Lbl"/>
          <w:tag w:val="#Nav: Standard_Sales_Invoice1/50000"/>
          <w:id w:val="-1395651447"/>
          <w:placeholder>
            <w:docPart w:val="C6D430F265AB42D5A18429D7044A0AD9"/>
          </w:placeholder>
          <w:dataBinding w:prefixMappings="xmlns:ns0='urn:microsoft-dynamics-nav/reports/Standard_Sales_Invoice1/50000/'" w:xpath="/ns0:NavWordReportXmlPart[1]/ns0:Header[1]/ns0:CompanyGiroNo_Lbl[1]" w:storeItemID="{ACD1C2A4-5D10-4DD1-A6EA-0C85639DFD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162450" w:rsidR="00C43401" w:rsidP="00C43401" w:rsidRDefault="00C43401">
              <w:pPr>
                <w:pStyle w:val="Heading2"/>
                <w:outlineLvl w:val="1"/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CompanyGiroNo_Lbl</w:t>
              </w:r>
            </w:p>
          </w:tc>
        </w:sdtContent>
      </w:sdt>
    </w:tr>
    <w:tr w:rsidRPr="00162450" w:rsidR="00C43401" w:rsidTr="0090637C">
      <w:tc>
        <w:tcPr>
          <w:tcW w:w="1250" w:type="pct"/>
        </w:tcPr>
        <w:p w:rsidRPr="00162450" w:rsidR="00C43401" w:rsidP="005C497A" w:rsidRDefault="00B3767F">
          <w:pPr>
            <w:pStyle w:val="NoSpacing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#Nav: /Header/CompanyBankBranchNo"/>
              <w:tag w:val="#Nav: Standard_Sales_Invoice1/50000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1/50000/'" w:xpath="/ns0:NavWordReportXmlPart[1]/ns0:Header[1]/ns0:CompanyBankBranchNo[1]" w:storeItemID="{ACD1C2A4-5D10-4DD1-A6EA-0C85639DFD7E}"/>
              <w:text/>
            </w:sdtPr>
            <w:sdtEndPr/>
            <w:sdtContent>
              <w:r w:rsidRPr="00162450" w:rsidR="00C43401">
                <w:rPr>
                  <w:sz w:val="20"/>
                  <w:szCs w:val="20"/>
                  <w:lang w:val="da-DK"/>
                </w:rPr>
                <w:t>CompanyBankBranchNo</w:t>
              </w:r>
            </w:sdtContent>
          </w:sdt>
          <w:r w:rsidRPr="00162450" w:rsidR="00C43401">
            <w:rPr>
              <w:sz w:val="20"/>
              <w:szCs w:val="20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CompanyBankAccountNo"/>
              <w:tag w:val="#Nav: Standard_Sales_Invoice1/50000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1/50000/'" w:xpath="/ns0:NavWordReportXmlPart[1]/ns0:Header[1]/ns0:CompanyBankAccountNo[1]" w:storeItemID="{ACD1C2A4-5D10-4DD1-A6EA-0C85639DFD7E}"/>
              <w:text/>
            </w:sdtPr>
            <w:sdtEndPr/>
            <w:sdtContent>
              <w:r w:rsidRPr="00162450" w:rsidR="00C43401">
                <w:rPr>
                  <w:sz w:val="20"/>
                  <w:szCs w:val="20"/>
                  <w:lang w:val="da-DK"/>
                </w:rPr>
                <w:t>CompanyBankAccountNo</w:t>
              </w:r>
            </w:sdtContent>
          </w:sdt>
        </w:p>
      </w:tc>
      <w:sdt>
        <w:sdtPr>
          <w:rPr>
            <w:sz w:val="20"/>
            <w:szCs w:val="20"/>
          </w:rPr>
          <w:alias w:val="#Nav: /Header/CompanyIBAN"/>
          <w:tag w:val="#Nav: Standard_Sales_Invoice1/50000"/>
          <w:id w:val="513045610"/>
          <w:placeholder>
            <w:docPart w:val="EFC7A9B9C4594CF8B0D6449E717EF56F"/>
          </w:placeholder>
          <w:dataBinding w:prefixMappings="xmlns:ns0='urn:microsoft-dynamics-nav/reports/Standard_Sales_Invoice1/50000/'" w:xpath="/ns0:NavWordReportXmlPart[1]/ns0:Header[1]/ns0:CompanyIBAN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5C497A" w:rsidRDefault="00C43401">
              <w:pPr>
                <w:pStyle w:val="NoSpacing"/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CompanyIBAN</w:t>
              </w:r>
            </w:p>
          </w:tc>
        </w:sdtContent>
      </w:sdt>
      <w:sdt>
        <w:sdtPr>
          <w:rPr>
            <w:sz w:val="20"/>
            <w:szCs w:val="20"/>
            <w:lang w:val="da-DK"/>
          </w:rPr>
          <w:alias w:val="#Nav: /Header/CompanySWIFT"/>
          <w:tag w:val="#Nav: Standard_Sales_Invoice1/50000"/>
          <w:id w:val="1536079020"/>
          <w:placeholder>
            <w:docPart w:val="A3D56298C27C447A84E225A91C2B10E0"/>
          </w:placeholder>
          <w:dataBinding w:prefixMappings="xmlns:ns0='urn:microsoft-dynamics-nav/reports/Standard_Sales_Invoice1/50000/'" w:xpath="/ns0:NavWordReportXmlPart[1]/ns0:Header[1]/ns0:CompanySWIFT[1]" w:storeItemID="{ACD1C2A4-5D10-4DD1-A6EA-0C85639DFD7E}"/>
          <w:text/>
        </w:sdtPr>
        <w:sdtEndPr/>
        <w:sdtContent>
          <w:tc>
            <w:tcPr>
              <w:tcW w:w="1250" w:type="pct"/>
            </w:tcPr>
            <w:p w:rsidRPr="00162450" w:rsidR="00C43401" w:rsidP="005C497A" w:rsidRDefault="00C43401">
              <w:pPr>
                <w:pStyle w:val="NoSpacing"/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CompanySWIFT</w:t>
              </w:r>
            </w:p>
          </w:tc>
        </w:sdtContent>
      </w:sdt>
      <w:sdt>
        <w:sdtPr>
          <w:rPr>
            <w:sz w:val="20"/>
            <w:szCs w:val="20"/>
          </w:rPr>
          <w:alias w:val="#Nav: /Header/CompanyGiroNo"/>
          <w:tag w:val="#Nav: Standard_Sales_Invoice1/50000"/>
          <w:id w:val="-1971888300"/>
          <w:placeholder>
            <w:docPart w:val="7854EDE10DC34A08B41378DE66AE7F7B"/>
          </w:placeholder>
          <w:dataBinding w:prefixMappings="xmlns:ns0='urn:microsoft-dynamics-nav/reports/Standard_Sales_Invoice1/50000/'" w:xpath="/ns0:NavWordReportXmlPart[1]/ns0:Header[1]/ns0:CompanyGiroNo[1]" w:storeItemID="{ACD1C2A4-5D10-4DD1-A6EA-0C85639DFD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162450" w:rsidR="00C43401" w:rsidP="005C497A" w:rsidRDefault="00C43401">
              <w:pPr>
                <w:pStyle w:val="NoSpacing"/>
                <w:rPr>
                  <w:sz w:val="20"/>
                  <w:szCs w:val="20"/>
                </w:rPr>
              </w:pPr>
              <w:r w:rsidRPr="00162450">
                <w:rPr>
                  <w:sz w:val="20"/>
                  <w:szCs w:val="20"/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67F" w:rsidP="00E40C63" w:rsidRDefault="00B3767F">
      <w:pPr>
        <w:spacing w:after="0"/>
      </w:pPr>
      <w:r>
        <w:separator/>
      </w:r>
    </w:p>
  </w:footnote>
  <w:footnote w:type="continuationSeparator" w:id="0">
    <w:p w:rsidR="00B3767F" w:rsidP="00E40C63" w:rsidRDefault="00B376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50" w:rsidRDefault="001624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B3767F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1/50000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1/50000/'" w:xpath="/ns0:NavWordReportXmlPart[1]/ns0:Header[1]/ns0:DocumentTitle_Lbl[1]" w:storeItemID="{ACD1C2A4-5D10-4DD1-A6EA-0C85639DFD7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1/50000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1/50000/'" w:xpath="/ns0:NavWordReportXmlPart[1]/ns0:Header[1]/ns0:DocumentNo[1]" w:storeItemID="{ACD1C2A4-5D10-4DD1-A6EA-0C85639DFD7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1/50000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1/50000/'" w:xpath="/ns0:NavWordReportXmlPart[1]/ns0:Header[1]/ns0:DocumentDate[1]" w:storeItemID="{ACD1C2A4-5D10-4DD1-A6EA-0C85639DFD7E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B3767F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1/50000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1/50000/'" w:xpath="/ns0:NavWordReportXmlPart[1]/ns0:Header[1]/ns0:Page_Lbl[1]" w:storeItemID="{ACD1C2A4-5D10-4DD1-A6EA-0C85639DFD7E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1507FA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1507FA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B3767F">
          <w:pPr>
            <w:pStyle w:val="Title"/>
          </w:pPr>
          <w:sdt>
            <w:sdtPr>
              <w:alias w:val="#Nav: /Header/DocumentTitle_Lbl"/>
              <w:tag w:val="#Nav: Standard_Sales_Invoice1/50000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1/50000/'" w:xpath="/ns0:NavWordReportXmlPart[1]/ns0:Header[1]/ns0:DocumentTitle_Lbl[1]" w:storeItemID="{ACD1C2A4-5D10-4DD1-A6EA-0C85639DFD7E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1/50000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1/50000/'" w:xpath="/ns0:NavWordReportXmlPart[1]/ns0:Header[1]/ns0:DocumentNo[1]" w:storeItemID="{ACD1C2A4-5D10-4DD1-A6EA-0C85639DFD7E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1/50000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1/50000/'" w:xpath="/ns0:NavWordReportXmlPart[1]/ns0:Header[1]/ns0:DocumentDate[1]" w:storeItemID="{ACD1C2A4-5D10-4DD1-A6EA-0C85639DFD7E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B3767F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1/50000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1/50000/'" w:xpath="/ns0:NavWordReportXmlPart[1]/ns0:Header[1]/ns0:Page_Lbl[1]" w:storeItemID="{ACD1C2A4-5D10-4DD1-A6EA-0C85639DFD7E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DC340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DC340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="00162450">
            <w:rPr>
              <w:bCs/>
            </w:rPr>
            <w:t xml:space="preserve">                                        </w:t>
          </w:r>
          <w:r w:rsidRPr="00162450" w:rsidR="00162450">
            <w:rPr>
              <w:bCs/>
              <w:sz w:val="34"/>
              <w:szCs w:val="34"/>
            </w:rPr>
            <w:t>VAT INVOICE</w:t>
          </w:r>
          <w:r w:rsidR="00162450">
            <w:rPr>
              <w:bCs/>
            </w:rPr>
            <w:t xml:space="preserve"> </w:t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B3767F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1/50000"/>
              <w:id w:val="795027538"/>
              <w:dataBinding w:prefixMappings="xmlns:ns0='urn:microsoft-dynamics-nav/reports/Standard_Sales_Invoice1/50000/'" w:xpath="/ns0:NavWordReportXmlPart[1]/ns0:Header[1]/ns0:CompanyPicture[1]" w:storeItemID="{ACD1C2A4-5D10-4DD1-A6EA-0C85639DFD7E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924355" cy="924355"/>
                    <wp:effectExtent l="0" t="0" r="9525" b="952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24355" cy="924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1B5291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225BC"/>
    <w:rsid w:val="00032E69"/>
    <w:rsid w:val="000357EB"/>
    <w:rsid w:val="00043319"/>
    <w:rsid w:val="00051A15"/>
    <w:rsid w:val="00052A25"/>
    <w:rsid w:val="00055A83"/>
    <w:rsid w:val="00070EE8"/>
    <w:rsid w:val="00074151"/>
    <w:rsid w:val="000844A3"/>
    <w:rsid w:val="0008693A"/>
    <w:rsid w:val="000A4801"/>
    <w:rsid w:val="000A665A"/>
    <w:rsid w:val="000C581C"/>
    <w:rsid w:val="000C69E5"/>
    <w:rsid w:val="000D5A6D"/>
    <w:rsid w:val="000E071F"/>
    <w:rsid w:val="00103846"/>
    <w:rsid w:val="0011793B"/>
    <w:rsid w:val="00123A7D"/>
    <w:rsid w:val="00126D5A"/>
    <w:rsid w:val="00130677"/>
    <w:rsid w:val="00134A71"/>
    <w:rsid w:val="0013704C"/>
    <w:rsid w:val="0014326F"/>
    <w:rsid w:val="001507FA"/>
    <w:rsid w:val="00151C73"/>
    <w:rsid w:val="001621D9"/>
    <w:rsid w:val="00162450"/>
    <w:rsid w:val="00196AC7"/>
    <w:rsid w:val="00197AFE"/>
    <w:rsid w:val="001B5291"/>
    <w:rsid w:val="001B793C"/>
    <w:rsid w:val="001C3632"/>
    <w:rsid w:val="001C7B75"/>
    <w:rsid w:val="001C7C1D"/>
    <w:rsid w:val="001C7E7F"/>
    <w:rsid w:val="001D1CE2"/>
    <w:rsid w:val="001D6807"/>
    <w:rsid w:val="001F76A3"/>
    <w:rsid w:val="0020108A"/>
    <w:rsid w:val="002334A5"/>
    <w:rsid w:val="002335CB"/>
    <w:rsid w:val="00235CA0"/>
    <w:rsid w:val="00242667"/>
    <w:rsid w:val="00244875"/>
    <w:rsid w:val="00245B0E"/>
    <w:rsid w:val="00245BC4"/>
    <w:rsid w:val="00261876"/>
    <w:rsid w:val="0026269B"/>
    <w:rsid w:val="002669DB"/>
    <w:rsid w:val="00273BA9"/>
    <w:rsid w:val="0029112E"/>
    <w:rsid w:val="00294966"/>
    <w:rsid w:val="0029628E"/>
    <w:rsid w:val="002A29DF"/>
    <w:rsid w:val="002A382C"/>
    <w:rsid w:val="002B5226"/>
    <w:rsid w:val="002B6B46"/>
    <w:rsid w:val="002C05A4"/>
    <w:rsid w:val="002D7EC8"/>
    <w:rsid w:val="002E05A7"/>
    <w:rsid w:val="002E2A56"/>
    <w:rsid w:val="0033123C"/>
    <w:rsid w:val="00337723"/>
    <w:rsid w:val="00355E20"/>
    <w:rsid w:val="00374316"/>
    <w:rsid w:val="0038349C"/>
    <w:rsid w:val="0038764A"/>
    <w:rsid w:val="00394029"/>
    <w:rsid w:val="003A0907"/>
    <w:rsid w:val="003A31D7"/>
    <w:rsid w:val="003A705C"/>
    <w:rsid w:val="003A7E69"/>
    <w:rsid w:val="003B1D59"/>
    <w:rsid w:val="003B6363"/>
    <w:rsid w:val="003C2C96"/>
    <w:rsid w:val="003D120B"/>
    <w:rsid w:val="003D4B80"/>
    <w:rsid w:val="003E2178"/>
    <w:rsid w:val="003F17DE"/>
    <w:rsid w:val="003F77E2"/>
    <w:rsid w:val="0041154B"/>
    <w:rsid w:val="00417ABE"/>
    <w:rsid w:val="004250C2"/>
    <w:rsid w:val="004406A0"/>
    <w:rsid w:val="00443DDD"/>
    <w:rsid w:val="00451877"/>
    <w:rsid w:val="00462FA5"/>
    <w:rsid w:val="00492354"/>
    <w:rsid w:val="004A330B"/>
    <w:rsid w:val="004A4D71"/>
    <w:rsid w:val="004B22F6"/>
    <w:rsid w:val="004B47ED"/>
    <w:rsid w:val="004B4EE3"/>
    <w:rsid w:val="004B6FE5"/>
    <w:rsid w:val="004C60A5"/>
    <w:rsid w:val="004E18A1"/>
    <w:rsid w:val="004E52AD"/>
    <w:rsid w:val="004F2432"/>
    <w:rsid w:val="005008BF"/>
    <w:rsid w:val="00510CB3"/>
    <w:rsid w:val="0051660C"/>
    <w:rsid w:val="00524FE6"/>
    <w:rsid w:val="00543913"/>
    <w:rsid w:val="00545960"/>
    <w:rsid w:val="00552846"/>
    <w:rsid w:val="00563DCD"/>
    <w:rsid w:val="00565DCB"/>
    <w:rsid w:val="005731CF"/>
    <w:rsid w:val="00576C47"/>
    <w:rsid w:val="00582B91"/>
    <w:rsid w:val="00587157"/>
    <w:rsid w:val="00595F7F"/>
    <w:rsid w:val="005963DE"/>
    <w:rsid w:val="005A0994"/>
    <w:rsid w:val="005B7D22"/>
    <w:rsid w:val="005C497A"/>
    <w:rsid w:val="005D2423"/>
    <w:rsid w:val="005E1032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4517A"/>
    <w:rsid w:val="0067225B"/>
    <w:rsid w:val="00677AD5"/>
    <w:rsid w:val="0068273F"/>
    <w:rsid w:val="00683CCE"/>
    <w:rsid w:val="00684C66"/>
    <w:rsid w:val="00684E12"/>
    <w:rsid w:val="00684EEB"/>
    <w:rsid w:val="006907F2"/>
    <w:rsid w:val="00697072"/>
    <w:rsid w:val="006A2A7B"/>
    <w:rsid w:val="006A73A1"/>
    <w:rsid w:val="006C2A5E"/>
    <w:rsid w:val="006C30D9"/>
    <w:rsid w:val="006C4581"/>
    <w:rsid w:val="006D4B90"/>
    <w:rsid w:val="006D64AE"/>
    <w:rsid w:val="006E455D"/>
    <w:rsid w:val="006E4657"/>
    <w:rsid w:val="006F2626"/>
    <w:rsid w:val="006F7E85"/>
    <w:rsid w:val="00707054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28B6"/>
    <w:rsid w:val="007766EE"/>
    <w:rsid w:val="007773B8"/>
    <w:rsid w:val="00777ADC"/>
    <w:rsid w:val="00797305"/>
    <w:rsid w:val="007A0A2F"/>
    <w:rsid w:val="007B235B"/>
    <w:rsid w:val="007D1295"/>
    <w:rsid w:val="007E323C"/>
    <w:rsid w:val="00802B5B"/>
    <w:rsid w:val="008033F9"/>
    <w:rsid w:val="00807754"/>
    <w:rsid w:val="00815D27"/>
    <w:rsid w:val="008179F0"/>
    <w:rsid w:val="00817EE6"/>
    <w:rsid w:val="00820262"/>
    <w:rsid w:val="008240CB"/>
    <w:rsid w:val="00836184"/>
    <w:rsid w:val="00844D12"/>
    <w:rsid w:val="00845DAF"/>
    <w:rsid w:val="00845E08"/>
    <w:rsid w:val="008473E9"/>
    <w:rsid w:val="008533EF"/>
    <w:rsid w:val="00854527"/>
    <w:rsid w:val="00856BBF"/>
    <w:rsid w:val="00860150"/>
    <w:rsid w:val="00892F16"/>
    <w:rsid w:val="008B10EC"/>
    <w:rsid w:val="008C248C"/>
    <w:rsid w:val="008C3901"/>
    <w:rsid w:val="008C6A17"/>
    <w:rsid w:val="008D450A"/>
    <w:rsid w:val="008D7475"/>
    <w:rsid w:val="008E0A12"/>
    <w:rsid w:val="008E6F68"/>
    <w:rsid w:val="008E766D"/>
    <w:rsid w:val="008F0A38"/>
    <w:rsid w:val="008F61FE"/>
    <w:rsid w:val="009006CD"/>
    <w:rsid w:val="0090637C"/>
    <w:rsid w:val="009072D1"/>
    <w:rsid w:val="0092542A"/>
    <w:rsid w:val="00933985"/>
    <w:rsid w:val="00933DB5"/>
    <w:rsid w:val="00937E00"/>
    <w:rsid w:val="00940735"/>
    <w:rsid w:val="00943A17"/>
    <w:rsid w:val="00943DCE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91"/>
    <w:rsid w:val="009E16EA"/>
    <w:rsid w:val="009E1F31"/>
    <w:rsid w:val="009E251E"/>
    <w:rsid w:val="009E7FE6"/>
    <w:rsid w:val="009F21B5"/>
    <w:rsid w:val="00A00B95"/>
    <w:rsid w:val="00A01AB9"/>
    <w:rsid w:val="00A048EC"/>
    <w:rsid w:val="00A14723"/>
    <w:rsid w:val="00A30C38"/>
    <w:rsid w:val="00A42BE5"/>
    <w:rsid w:val="00A76F36"/>
    <w:rsid w:val="00A9010E"/>
    <w:rsid w:val="00A940EF"/>
    <w:rsid w:val="00A96EE5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3767F"/>
    <w:rsid w:val="00B402B9"/>
    <w:rsid w:val="00B437D5"/>
    <w:rsid w:val="00B55072"/>
    <w:rsid w:val="00B55CA5"/>
    <w:rsid w:val="00B57659"/>
    <w:rsid w:val="00B60D54"/>
    <w:rsid w:val="00B62A4A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D6FCC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0781"/>
    <w:rsid w:val="00C9196A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C3408"/>
    <w:rsid w:val="00DF30F1"/>
    <w:rsid w:val="00DF7E1B"/>
    <w:rsid w:val="00E111C4"/>
    <w:rsid w:val="00E2200D"/>
    <w:rsid w:val="00E22B7E"/>
    <w:rsid w:val="00E2712B"/>
    <w:rsid w:val="00E32E7C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EF514D"/>
    <w:rsid w:val="00F02DA9"/>
    <w:rsid w:val="00F14176"/>
    <w:rsid w:val="00F20F72"/>
    <w:rsid w:val="00F219F1"/>
    <w:rsid w:val="00F36FA0"/>
    <w:rsid w:val="00F44822"/>
    <w:rsid w:val="00F47692"/>
    <w:rsid w:val="00F54288"/>
    <w:rsid w:val="00F66A1F"/>
    <w:rsid w:val="00F7015A"/>
    <w:rsid w:val="00F7093D"/>
    <w:rsid w:val="00F766E2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1A2B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3A858DAA5C4545B62EB5E8D01EA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42659-7C6E-4152-8C5A-EBDD95305E3D}"/>
      </w:docPartPr>
      <w:docPartBody>
        <w:p w:rsidR="00A64FED" w:rsidRDefault="00E84B0A" w:rsidP="00E84B0A">
          <w:pPr>
            <w:pStyle w:val="BB3A858DAA5C4545B62EB5E8D01EAAA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290E2FDBFE4BA18D958454DD48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D21E0-3478-4BB8-889D-0E9E02D673FE}"/>
      </w:docPartPr>
      <w:docPartBody>
        <w:p w:rsidR="00A64FED" w:rsidRDefault="00E84B0A" w:rsidP="00E84B0A">
          <w:pPr>
            <w:pStyle w:val="D0290E2FDBFE4BA18D958454DD48708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F35087105804AC69A692C2324C47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618F7-BB85-4F04-8499-7BA9AFDF463A}"/>
      </w:docPartPr>
      <w:docPartBody>
        <w:p w:rsidR="00A64FED" w:rsidRDefault="00E84B0A" w:rsidP="00E84B0A">
          <w:pPr>
            <w:pStyle w:val="0F35087105804AC69A692C2324C475B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8D4C5CCE62B48248B3A8DEE6F80A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A724C-6025-4AC9-B6B5-C55B1D34E186}"/>
      </w:docPartPr>
      <w:docPartBody>
        <w:p w:rsidR="00A64FED" w:rsidRDefault="00E84B0A" w:rsidP="00E84B0A">
          <w:pPr>
            <w:pStyle w:val="B8D4C5CCE62B48248B3A8DEE6F80A704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55AAFA9C703C46CB91272B487348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7C207-6C97-4D37-87E2-D33E7EAFA6C8}"/>
      </w:docPartPr>
      <w:docPartBody>
        <w:p w:rsidR="00A64FED" w:rsidRDefault="00E84B0A" w:rsidP="00E84B0A">
          <w:pPr>
            <w:pStyle w:val="55AAFA9C703C46CB91272B487348F285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4F6822BCCC4A4A6DB6C28F0A37241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AFB47-7745-4966-B36A-98186D168E8B}"/>
      </w:docPartPr>
      <w:docPartBody>
        <w:p w:rsidR="00A64FED" w:rsidRDefault="00E84B0A" w:rsidP="00E84B0A">
          <w:pPr>
            <w:pStyle w:val="4F6822BCCC4A4A6DB6C28F0A3724124E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126A110594FC4CD4AD8A2F81A0B4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065D5-FC0F-45B8-B2F0-9149F36AB788}"/>
      </w:docPartPr>
      <w:docPartBody>
        <w:p w:rsidR="00A64FED" w:rsidRDefault="00E84B0A" w:rsidP="00E84B0A">
          <w:pPr>
            <w:pStyle w:val="126A110594FC4CD4AD8A2F81A0B4E46B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A5542933D7D4498DB817319B529A5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3454F-6A9F-4CE5-8A37-F58AB13BC0B6}"/>
      </w:docPartPr>
      <w:docPartBody>
        <w:p w:rsidR="00A64FED" w:rsidRDefault="00E84B0A" w:rsidP="00E84B0A">
          <w:pPr>
            <w:pStyle w:val="A5542933D7D4498DB817319B529A5F5B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9B3E9952822D44D1922B7E74851A0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813C-393D-419F-8C82-E4C2FFC5DAE1}"/>
      </w:docPartPr>
      <w:docPartBody>
        <w:p w:rsidR="00D21800" w:rsidRDefault="00B97381" w:rsidP="00B97381">
          <w:pPr>
            <w:pStyle w:val="9B3E9952822D44D1922B7E74851A0351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03785"/>
    <w:rsid w:val="000333A9"/>
    <w:rsid w:val="00073078"/>
    <w:rsid w:val="000F3BFB"/>
    <w:rsid w:val="001024F7"/>
    <w:rsid w:val="00133336"/>
    <w:rsid w:val="001D6FE3"/>
    <w:rsid w:val="001F6C15"/>
    <w:rsid w:val="002248FB"/>
    <w:rsid w:val="0027442B"/>
    <w:rsid w:val="002A6E8F"/>
    <w:rsid w:val="002B3B07"/>
    <w:rsid w:val="002B6532"/>
    <w:rsid w:val="002D0C2C"/>
    <w:rsid w:val="002F6AA1"/>
    <w:rsid w:val="00377866"/>
    <w:rsid w:val="003C12CB"/>
    <w:rsid w:val="003D1B0C"/>
    <w:rsid w:val="003E037C"/>
    <w:rsid w:val="00401EE8"/>
    <w:rsid w:val="00441283"/>
    <w:rsid w:val="00451DA8"/>
    <w:rsid w:val="004966EF"/>
    <w:rsid w:val="005073E4"/>
    <w:rsid w:val="00507E0A"/>
    <w:rsid w:val="00591BD2"/>
    <w:rsid w:val="005C468F"/>
    <w:rsid w:val="005E35BE"/>
    <w:rsid w:val="006154E8"/>
    <w:rsid w:val="006E37A6"/>
    <w:rsid w:val="00781235"/>
    <w:rsid w:val="00784F9C"/>
    <w:rsid w:val="007E491B"/>
    <w:rsid w:val="007F1293"/>
    <w:rsid w:val="0080614B"/>
    <w:rsid w:val="0089757A"/>
    <w:rsid w:val="008A720C"/>
    <w:rsid w:val="00914C39"/>
    <w:rsid w:val="00914E3C"/>
    <w:rsid w:val="00916429"/>
    <w:rsid w:val="00920D69"/>
    <w:rsid w:val="009A5EC5"/>
    <w:rsid w:val="009C4954"/>
    <w:rsid w:val="00A01C7A"/>
    <w:rsid w:val="00A103E8"/>
    <w:rsid w:val="00A10449"/>
    <w:rsid w:val="00A41BBB"/>
    <w:rsid w:val="00A46F73"/>
    <w:rsid w:val="00A64FED"/>
    <w:rsid w:val="00A77DD3"/>
    <w:rsid w:val="00AC48B9"/>
    <w:rsid w:val="00B06A1E"/>
    <w:rsid w:val="00B07EA0"/>
    <w:rsid w:val="00B82BD7"/>
    <w:rsid w:val="00B95809"/>
    <w:rsid w:val="00B97381"/>
    <w:rsid w:val="00BD662E"/>
    <w:rsid w:val="00BF27CE"/>
    <w:rsid w:val="00C03606"/>
    <w:rsid w:val="00CB7A61"/>
    <w:rsid w:val="00CB7A74"/>
    <w:rsid w:val="00CC2092"/>
    <w:rsid w:val="00CC7327"/>
    <w:rsid w:val="00CD6CA3"/>
    <w:rsid w:val="00D21800"/>
    <w:rsid w:val="00D31DCD"/>
    <w:rsid w:val="00D339F0"/>
    <w:rsid w:val="00D52343"/>
    <w:rsid w:val="00E016CD"/>
    <w:rsid w:val="00E84B0A"/>
    <w:rsid w:val="00F16D7D"/>
    <w:rsid w:val="00F464B4"/>
    <w:rsid w:val="00F52BEE"/>
    <w:rsid w:val="00F635C5"/>
    <w:rsid w:val="00F64A28"/>
    <w:rsid w:val="00F724FB"/>
    <w:rsid w:val="00F929C7"/>
    <w:rsid w:val="00F97378"/>
    <w:rsid w:val="00FA0EB6"/>
    <w:rsid w:val="00FC4FE5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6C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A85BD9A2F44B4733932CB76CDA063844">
    <w:name w:val="A85BD9A2F44B4733932CB76CDA063844"/>
    <w:rsid w:val="00E84B0A"/>
  </w:style>
  <w:style w:type="paragraph" w:customStyle="1" w:styleId="FDE896201B5647659D19A0892C0E6394">
    <w:name w:val="FDE896201B5647659D19A0892C0E6394"/>
    <w:rsid w:val="00E84B0A"/>
  </w:style>
  <w:style w:type="paragraph" w:customStyle="1" w:styleId="3B8A5559772E4E28A6C5CB1361C0D8C6">
    <w:name w:val="3B8A5559772E4E28A6C5CB1361C0D8C6"/>
    <w:rsid w:val="00E84B0A"/>
  </w:style>
  <w:style w:type="paragraph" w:customStyle="1" w:styleId="C53D57FE22074B8DB4C086F5415B5EAD">
    <w:name w:val="C53D57FE22074B8DB4C086F5415B5EAD"/>
    <w:rsid w:val="00E84B0A"/>
  </w:style>
  <w:style w:type="paragraph" w:customStyle="1" w:styleId="C4059CB633184B75ACBCC2D4F31D534A">
    <w:name w:val="C4059CB633184B75ACBCC2D4F31D534A"/>
    <w:rsid w:val="00E84B0A"/>
  </w:style>
  <w:style w:type="paragraph" w:customStyle="1" w:styleId="02AB41D1EDF04D49914CF32B9D30330C">
    <w:name w:val="02AB41D1EDF04D49914CF32B9D30330C"/>
    <w:rsid w:val="00E84B0A"/>
  </w:style>
  <w:style w:type="paragraph" w:customStyle="1" w:styleId="4A8693910AFA4CAEB385BA69B5DEABEA">
    <w:name w:val="4A8693910AFA4CAEB385BA69B5DEABEA"/>
    <w:rsid w:val="00E84B0A"/>
  </w:style>
  <w:style w:type="paragraph" w:customStyle="1" w:styleId="5D57165019AE4309938AE6F1CE088192">
    <w:name w:val="5D57165019AE4309938AE6F1CE088192"/>
    <w:rsid w:val="00E84B0A"/>
  </w:style>
  <w:style w:type="paragraph" w:customStyle="1" w:styleId="5977C854AF9E421B9CA44E3CFE0361C3">
    <w:name w:val="5977C854AF9E421B9CA44E3CFE0361C3"/>
    <w:rsid w:val="00E84B0A"/>
  </w:style>
  <w:style w:type="paragraph" w:customStyle="1" w:styleId="6BF8AE7086494785BBACC989E96EB448">
    <w:name w:val="6BF8AE7086494785BBACC989E96EB448"/>
    <w:rsid w:val="00E84B0A"/>
  </w:style>
  <w:style w:type="paragraph" w:customStyle="1" w:styleId="B64BC64EC567492F82F079C895653811">
    <w:name w:val="B64BC64EC567492F82F079C895653811"/>
    <w:rsid w:val="00E84B0A"/>
  </w:style>
  <w:style w:type="paragraph" w:customStyle="1" w:styleId="D9D676C2919A4C528BDBFC9D1E5AD639">
    <w:name w:val="D9D676C2919A4C528BDBFC9D1E5AD639"/>
    <w:rsid w:val="00E84B0A"/>
  </w:style>
  <w:style w:type="paragraph" w:customStyle="1" w:styleId="C06765FD8D7147598BAEDC1371F43D40">
    <w:name w:val="C06765FD8D7147598BAEDC1371F43D40"/>
    <w:rsid w:val="00E84B0A"/>
  </w:style>
  <w:style w:type="paragraph" w:customStyle="1" w:styleId="8B5067BDC7E948DD80BA248AE343F6DF">
    <w:name w:val="8B5067BDC7E948DD80BA248AE343F6DF"/>
    <w:rsid w:val="00E84B0A"/>
  </w:style>
  <w:style w:type="paragraph" w:customStyle="1" w:styleId="BB3A858DAA5C4545B62EB5E8D01EAAAB">
    <w:name w:val="BB3A858DAA5C4545B62EB5E8D01EAAAB"/>
    <w:rsid w:val="00E84B0A"/>
  </w:style>
  <w:style w:type="paragraph" w:customStyle="1" w:styleId="D0290E2FDBFE4BA18D958454DD487086">
    <w:name w:val="D0290E2FDBFE4BA18D958454DD487086"/>
    <w:rsid w:val="00E84B0A"/>
  </w:style>
  <w:style w:type="paragraph" w:customStyle="1" w:styleId="0F35087105804AC69A692C2324C475BD">
    <w:name w:val="0F35087105804AC69A692C2324C475BD"/>
    <w:rsid w:val="00E84B0A"/>
  </w:style>
  <w:style w:type="paragraph" w:customStyle="1" w:styleId="05FFFADD51564BE895177D41934C1E4D">
    <w:name w:val="05FFFADD51564BE895177D41934C1E4D"/>
    <w:rsid w:val="00E84B0A"/>
  </w:style>
  <w:style w:type="paragraph" w:customStyle="1" w:styleId="E445E77D38A84F26ABF4D0B6F99E80C6">
    <w:name w:val="E445E77D38A84F26ABF4D0B6F99E80C6"/>
    <w:rsid w:val="00E84B0A"/>
  </w:style>
  <w:style w:type="paragraph" w:customStyle="1" w:styleId="843D5F617FA64F7784725B4BCB4A37AC">
    <w:name w:val="843D5F617FA64F7784725B4BCB4A37AC"/>
    <w:rsid w:val="00E84B0A"/>
  </w:style>
  <w:style w:type="paragraph" w:customStyle="1" w:styleId="B4688F48A0B747D6AADC5808AE3B3136">
    <w:name w:val="B4688F48A0B747D6AADC5808AE3B3136"/>
    <w:rsid w:val="00E84B0A"/>
  </w:style>
  <w:style w:type="paragraph" w:customStyle="1" w:styleId="D88EC60FA6E24E85844FA5DE532C8037">
    <w:name w:val="D88EC60FA6E24E85844FA5DE532C8037"/>
    <w:rsid w:val="00E84B0A"/>
  </w:style>
  <w:style w:type="paragraph" w:customStyle="1" w:styleId="911460CD8E1A4DEF9C9D47951A5FE8E0">
    <w:name w:val="911460CD8E1A4DEF9C9D47951A5FE8E0"/>
    <w:rsid w:val="00E84B0A"/>
  </w:style>
  <w:style w:type="paragraph" w:customStyle="1" w:styleId="B8D4C5CCE62B48248B3A8DEE6F80A704">
    <w:name w:val="B8D4C5CCE62B48248B3A8DEE6F80A704"/>
    <w:rsid w:val="00E84B0A"/>
  </w:style>
  <w:style w:type="paragraph" w:customStyle="1" w:styleId="55AAFA9C703C46CB91272B487348F285">
    <w:name w:val="55AAFA9C703C46CB91272B487348F285"/>
    <w:rsid w:val="00E84B0A"/>
  </w:style>
  <w:style w:type="paragraph" w:customStyle="1" w:styleId="744CBDFDE264466EB838B4A82BBA338D">
    <w:name w:val="744CBDFDE264466EB838B4A82BBA338D"/>
    <w:rsid w:val="00E84B0A"/>
  </w:style>
  <w:style w:type="paragraph" w:customStyle="1" w:styleId="4F6822BCCC4A4A6DB6C28F0A3724124E">
    <w:name w:val="4F6822BCCC4A4A6DB6C28F0A3724124E"/>
    <w:rsid w:val="00E84B0A"/>
  </w:style>
  <w:style w:type="paragraph" w:customStyle="1" w:styleId="126A110594FC4CD4AD8A2F81A0B4E46B">
    <w:name w:val="126A110594FC4CD4AD8A2F81A0B4E46B"/>
    <w:rsid w:val="00E84B0A"/>
  </w:style>
  <w:style w:type="paragraph" w:customStyle="1" w:styleId="7E7DC98FCDD740BBACC4BA3BBEEE7F43">
    <w:name w:val="7E7DC98FCDD740BBACC4BA3BBEEE7F43"/>
    <w:rsid w:val="00E84B0A"/>
  </w:style>
  <w:style w:type="paragraph" w:customStyle="1" w:styleId="A5542933D7D4498DB817319B529A5F5B">
    <w:name w:val="A5542933D7D4498DB817319B529A5F5B"/>
    <w:rsid w:val="00E84B0A"/>
  </w:style>
  <w:style w:type="paragraph" w:customStyle="1" w:styleId="4C9F8524A4824D15ABE2AF77E95DCCD4">
    <w:name w:val="4C9F8524A4824D15ABE2AF77E95DCCD4"/>
    <w:rsid w:val="00E84B0A"/>
  </w:style>
  <w:style w:type="paragraph" w:customStyle="1" w:styleId="EF6DA821699D4821BB5B209C9865DF15">
    <w:name w:val="EF6DA821699D4821BB5B209C9865DF15"/>
    <w:rsid w:val="00E84B0A"/>
  </w:style>
  <w:style w:type="paragraph" w:customStyle="1" w:styleId="2E88D1C4490944E98FC776B15CA3919B">
    <w:name w:val="2E88D1C4490944E98FC776B15CA3919B"/>
    <w:rsid w:val="00E84B0A"/>
  </w:style>
  <w:style w:type="paragraph" w:customStyle="1" w:styleId="9B3E9952822D44D1922B7E74851A0351">
    <w:name w:val="9B3E9952822D44D1922B7E74851A0351"/>
    <w:rsid w:val="00B97381"/>
  </w:style>
  <w:style w:type="paragraph" w:customStyle="1" w:styleId="45579AF159DC4067854B7C669CEB1672">
    <w:name w:val="45579AF159DC4067854B7C669CEB1672"/>
    <w:rsid w:val="00B97381"/>
  </w:style>
  <w:style w:type="paragraph" w:customStyle="1" w:styleId="7D992EBFE18E40A89C77530CBC7DF13D">
    <w:name w:val="7D992EBFE18E40A89C77530CBC7DF13D"/>
    <w:rsid w:val="00B97381"/>
  </w:style>
  <w:style w:type="paragraph" w:customStyle="1" w:styleId="2F8815E4FFAA4906A49F315716D04BFC">
    <w:name w:val="2F8815E4FFAA4906A49F315716D04BFC"/>
    <w:rsid w:val="00B97381"/>
  </w:style>
  <w:style w:type="paragraph" w:customStyle="1" w:styleId="62C99ECE1628456F846A66293015FCF8">
    <w:name w:val="62C99ECE1628456F846A66293015FCF8"/>
    <w:rsid w:val="00B97381"/>
  </w:style>
  <w:style w:type="paragraph" w:customStyle="1" w:styleId="E9C884B4D71743A988D58B35C657744E">
    <w:name w:val="E9C884B4D71743A988D58B35C657744E"/>
    <w:rsid w:val="00B97381"/>
  </w:style>
  <w:style w:type="paragraph" w:customStyle="1" w:styleId="26757836B167447694947FCF56715B2A">
    <w:name w:val="26757836B167447694947FCF56715B2A"/>
    <w:rsid w:val="00B97381"/>
  </w:style>
  <w:style w:type="paragraph" w:customStyle="1" w:styleId="C92342C0319848E68DA33192BA961802">
    <w:name w:val="C92342C0319848E68DA33192BA961802"/>
    <w:rsid w:val="00B97381"/>
  </w:style>
  <w:style w:type="paragraph" w:customStyle="1" w:styleId="E7148FD594E743049DABDB5B31B61755">
    <w:name w:val="E7148FD594E743049DABDB5B31B61755"/>
    <w:rsid w:val="00B97381"/>
  </w:style>
  <w:style w:type="paragraph" w:customStyle="1" w:styleId="A4FB3578060D40E992A929B62398D5CE">
    <w:name w:val="A4FB3578060D40E992A929B62398D5CE"/>
    <w:rsid w:val="00B97381"/>
  </w:style>
  <w:style w:type="paragraph" w:customStyle="1" w:styleId="3CCAB70FE1744F36826C2DE8BFCA0456">
    <w:name w:val="3CCAB70FE1744F36826C2DE8BFCA0456"/>
    <w:rsid w:val="00B97381"/>
  </w:style>
  <w:style w:type="paragraph" w:customStyle="1" w:styleId="8A50A8AEED3448AA813C580A061480FA">
    <w:name w:val="8A50A8AEED3448AA813C580A061480FA"/>
    <w:rsid w:val="00B97381"/>
  </w:style>
  <w:style w:type="paragraph" w:customStyle="1" w:styleId="DDC63EC7B31B435C92A406FEC3C6B9AA">
    <w:name w:val="DDC63EC7B31B435C92A406FEC3C6B9AA"/>
    <w:rsid w:val="00E016CD"/>
  </w:style>
  <w:style w:type="paragraph" w:customStyle="1" w:styleId="9D78222EF9C04C0C99F4FE3FF12EF22D">
    <w:name w:val="9D78222EF9C04C0C99F4FE3FF12EF22D"/>
    <w:rsid w:val="00E016CD"/>
  </w:style>
  <w:style w:type="paragraph" w:customStyle="1" w:styleId="FCF6912726E446078B6AE0E830FCBA90">
    <w:name w:val="FCF6912726E446078B6AE0E830FCBA90"/>
    <w:rsid w:val="00E016CD"/>
  </w:style>
  <w:style w:type="paragraph" w:customStyle="1" w:styleId="4B99BE5421D341C1A31E1C9146776EF7">
    <w:name w:val="4B99BE5421D341C1A31E1C9146776EF7"/>
    <w:rsid w:val="00E016CD"/>
  </w:style>
  <w:style w:type="paragraph" w:customStyle="1" w:styleId="96A95FC9D8ED42D08A6ACEF50ECA7FEB">
    <w:name w:val="96A95FC9D8ED42D08A6ACEF50ECA7FEB"/>
    <w:rsid w:val="00E016CD"/>
  </w:style>
  <w:style w:type="paragraph" w:customStyle="1" w:styleId="4619E4488C434F6D9D5E34E71CA9EE44">
    <w:name w:val="4619E4488C434F6D9D5E34E71CA9EE44"/>
    <w:rsid w:val="00E016CD"/>
  </w:style>
  <w:style w:type="paragraph" w:customStyle="1" w:styleId="BD5B99C41D004089AAF9781A8E432AD1">
    <w:name w:val="BD5B99C41D004089AAF9781A8E432AD1"/>
    <w:rsid w:val="00E016CD"/>
  </w:style>
  <w:style w:type="paragraph" w:customStyle="1" w:styleId="E916BECD2B7E40479FD34EC415DBCD3F">
    <w:name w:val="E916BECD2B7E40479FD34EC415DBCD3F"/>
    <w:rsid w:val="00E016CD"/>
  </w:style>
  <w:style w:type="paragraph" w:customStyle="1" w:styleId="EB6A3174444349BEA586A0605D845274">
    <w:name w:val="EB6A3174444349BEA586A0605D845274"/>
    <w:rsid w:val="00E016CD"/>
  </w:style>
  <w:style w:type="paragraph" w:customStyle="1" w:styleId="8462D702DF29446AB53B4D257F87BB56">
    <w:name w:val="8462D702DF29446AB53B4D257F87BB56"/>
    <w:rsid w:val="00E01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1 / 5 0 0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G i r o N o > C o m p a n y I n f o _ G i r o N o < / C o m p a n y I n f o _ G i r o N o >  
         < C o m p a n y I n f o _ V A T R e g i s t r a t i o n > C o m p a n y I n f o _ V A T R e g i s t r a t i o n < / C o m p a n y I n f o _ V A T R e g i s t r a t i o n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_ B R N > C u s t o m e r _ B R N < / C u s t o m e r _ B R N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e a d e r C a p t i o n > H e a d e r C a p t i o n < / H e a d e r C a p t i o n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J o b T i t l e > S a l e s P e r s o n _ J o b T i t l e < / S a l e s P e r s o n _ J o b T i t l e >  
         < S a l e s P e r s o n _ L b l > S a l e s P e r s o n _ L b l < / S a l e s P e r s o n _ L b l >  
         < S a l e s P e r s o n _ N a m e > S a l e s P e r s o n _ N a m e < / S a l e s P e r s o n _ N a m e >  
         < S a l e s P e r s o n _ P h o n e N o > S a l e s P e r s o n _ P h o n e N o < / S a l e s P e r s o n _ P h o n e N o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_ M e t h o d _ C o d e > S h i p m e n t _ M e t h o d _ C o d e < / S h i p m e n t _ M e t h o d _ C o d e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r t c u t _ D i m e n s i o n _ 1 _ C o d e > S h o r t c u t _ D i m e n s i o n _ 1 _ C o d e < / S h o r t c u t _ D i m e n s i o n _ 1 _ C o d e >  
         < S h o r t c u t _ D i m e n s i o n _ 2 _ C o d e > S h o r t c u t _ D i m e n s i o n _ 2 _ C o d e < / S h o r t c u t _ D i m e n s i o n _ 2 _ C o d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T r a n s p o r t M e t h o d > T r a n s p o r t M e t h o d < / T r a n s p o r t M e t h o d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r r e s p o n d i n g _ I t e m _ L i n e _ N o > C o r r e s p o n d i n g _ I t e m _ L i n e _ N o < / C o r r e s p o n d i n g _ I t e m _ L i n e _ N o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A m o u n t L b l > D i s c o u n t A m o u n t L b l < / D i s c o u n t A m o u n t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_ D i s c o u n t _ A m o u n t > L i n e _ D i s c o u n t _ A m o u n t < / L i n e _ D i s c o u n t _ A m o u n t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G r o u p > Q u a n t i t y _ G r o u p < / Q u a n t i t y _ G r o u p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u m o f L i n e A m o u n t > S u m o f L i n e A m o u n t < / S u m o f L i n e A m o u n t >  
             < S u m O f U n i t P r i c e > S u m O f U n i t P r i c e < / S u m O f U n i t P r i c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1C2A4-5D10-4DD1-A6EA-0C85639DFD7E}">
  <ds:schemaRefs>
    <ds:schemaRef ds:uri="urn:microsoft-dynamics-nav/reports/Standard_Sales_Invoice1/50000/"/>
  </ds:schemaRefs>
</ds:datastoreItem>
</file>

<file path=customXml/itemProps2.xml><?xml version="1.0" encoding="utf-8"?>
<ds:datastoreItem xmlns:ds="http://schemas.openxmlformats.org/officeDocument/2006/customXml" ds:itemID="{6CCFE3FF-4773-4379-AC7C-ACB30844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2021-11-18T14:56:00Z</dcterms:created>
  <dcterms:modified xsi:type="dcterms:W3CDTF">2021-11-25T15:56:00Z</dcterms:modified>
</cp:coreProperties>
</file>